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3AEF6" w14:textId="2FB50BA0" w:rsidR="006D18EF" w:rsidRDefault="00901E4D" w:rsidP="005E7A28">
      <w:pPr>
        <w:suppressAutoHyphens/>
        <w:autoSpaceDN w:val="0"/>
        <w:spacing w:line="240" w:lineRule="auto"/>
        <w:jc w:val="both"/>
        <w:textAlignment w:val="baseline"/>
        <w:rPr>
          <w:rFonts w:ascii="Arial" w:eastAsia="Times New Roman" w:hAnsi="Arial" w:cs="Times New Roman"/>
          <w:b/>
          <w:bCs/>
          <w:color w:val="004786"/>
          <w:sz w:val="32"/>
          <w:szCs w:val="32"/>
          <w:lang w:val="en-US" w:eastAsia="en-US"/>
        </w:rPr>
      </w:pPr>
      <w:proofErr w:type="gramStart"/>
      <w:r>
        <w:t>S</w:t>
      </w:r>
      <w:r w:rsidR="006D18EF">
        <w:t>imulat</w:t>
      </w:r>
      <w:r w:rsidR="006D18EF">
        <w:t>e</w:t>
      </w:r>
      <w:r>
        <w:t xml:space="preserve"> </w:t>
      </w:r>
      <w:r w:rsidR="006D18EF">
        <w:t xml:space="preserve"> </w:t>
      </w:r>
      <w:bookmarkStart w:id="0" w:name="_GoBack"/>
      <w:r w:rsidR="006D18EF" w:rsidRPr="00901E4D">
        <w:rPr>
          <w:b/>
        </w:rPr>
        <w:t>supermarket</w:t>
      </w:r>
      <w:proofErr w:type="gramEnd"/>
      <w:r w:rsidR="006D18EF" w:rsidRPr="00901E4D">
        <w:rPr>
          <w:b/>
        </w:rPr>
        <w:t xml:space="preserve"> self-service checkout</w:t>
      </w:r>
      <w:bookmarkEnd w:id="0"/>
      <w:r w:rsidR="006D18EF">
        <w:t xml:space="preserve"> using the Python 3 programming language.</w:t>
      </w:r>
    </w:p>
    <w:p w14:paraId="14D30024" w14:textId="77777777" w:rsidR="006D18EF" w:rsidRDefault="006D18EF" w:rsidP="005E7A28">
      <w:pPr>
        <w:suppressAutoHyphens/>
        <w:autoSpaceDN w:val="0"/>
        <w:spacing w:line="240" w:lineRule="auto"/>
        <w:jc w:val="both"/>
        <w:textAlignment w:val="baseline"/>
        <w:rPr>
          <w:rFonts w:ascii="Arial" w:eastAsia="Times New Roman" w:hAnsi="Arial" w:cs="Times New Roman"/>
          <w:b/>
          <w:bCs/>
          <w:color w:val="004786"/>
          <w:sz w:val="32"/>
          <w:szCs w:val="32"/>
          <w:lang w:val="en-US" w:eastAsia="en-US"/>
        </w:rPr>
      </w:pPr>
    </w:p>
    <w:p w14:paraId="41518CDC" w14:textId="77777777" w:rsidR="006D18EF" w:rsidRDefault="006D18EF" w:rsidP="005E7A28">
      <w:pPr>
        <w:suppressAutoHyphens/>
        <w:autoSpaceDN w:val="0"/>
        <w:spacing w:line="240" w:lineRule="auto"/>
        <w:jc w:val="both"/>
        <w:textAlignment w:val="baseline"/>
        <w:rPr>
          <w:rFonts w:ascii="Arial" w:eastAsia="Times New Roman" w:hAnsi="Arial" w:cs="Times New Roman"/>
          <w:b/>
          <w:bCs/>
          <w:color w:val="004786"/>
          <w:sz w:val="32"/>
          <w:szCs w:val="32"/>
          <w:lang w:val="en-US" w:eastAsia="en-US"/>
        </w:rPr>
      </w:pPr>
    </w:p>
    <w:p w14:paraId="09EE25A4" w14:textId="7DB91B19" w:rsidR="00FD4BA4" w:rsidRDefault="00695834" w:rsidP="005E7A28">
      <w:pPr>
        <w:suppressAutoHyphens/>
        <w:autoSpaceDN w:val="0"/>
        <w:spacing w:line="240" w:lineRule="auto"/>
        <w:jc w:val="both"/>
        <w:textAlignment w:val="baseline"/>
        <w:rPr>
          <w:rFonts w:ascii="Arial" w:eastAsia="Times New Roman" w:hAnsi="Arial" w:cs="Times New Roman"/>
          <w:b/>
          <w:bCs/>
          <w:color w:val="004786"/>
          <w:sz w:val="32"/>
          <w:szCs w:val="32"/>
          <w:lang w:val="en-US" w:eastAsia="en-US"/>
        </w:rPr>
      </w:pPr>
      <w:r>
        <w:rPr>
          <w:rFonts w:ascii="Arial" w:eastAsia="Times New Roman" w:hAnsi="Arial" w:cs="Times New Roman"/>
          <w:b/>
          <w:bCs/>
          <w:color w:val="004786"/>
          <w:sz w:val="32"/>
          <w:szCs w:val="32"/>
          <w:lang w:val="en-US" w:eastAsia="en-US"/>
        </w:rPr>
        <w:t>Class Design</w:t>
      </w:r>
    </w:p>
    <w:p w14:paraId="5DBFF6E9" w14:textId="2B53D3C1" w:rsidR="0064638A" w:rsidRDefault="0064638A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b/>
          <w:i/>
          <w:color w:val="FF0000"/>
          <w:sz w:val="24"/>
        </w:rPr>
      </w:pPr>
      <w:r w:rsidRPr="0064638A">
        <w:rPr>
          <w:rFonts w:ascii="Calibri" w:eastAsia="Times New Roman" w:hAnsi="Calibri" w:cs="Times New Roman"/>
          <w:b/>
          <w:i/>
          <w:color w:val="FF0000"/>
          <w:sz w:val="24"/>
        </w:rPr>
        <w:t>Insert your list</w:t>
      </w:r>
      <w:r>
        <w:rPr>
          <w:rFonts w:ascii="Calibri" w:eastAsia="Times New Roman" w:hAnsi="Calibri" w:cs="Times New Roman"/>
          <w:b/>
          <w:i/>
          <w:color w:val="FF0000"/>
          <w:sz w:val="24"/>
        </w:rPr>
        <w:t>/table</w:t>
      </w:r>
      <w:r w:rsidRPr="0064638A">
        <w:rPr>
          <w:rFonts w:ascii="Calibri" w:eastAsia="Times New Roman" w:hAnsi="Calibri" w:cs="Times New Roman"/>
          <w:b/>
          <w:i/>
          <w:color w:val="FF0000"/>
          <w:sz w:val="24"/>
        </w:rPr>
        <w:t xml:space="preserve"> of possible product properties here…</w:t>
      </w:r>
    </w:p>
    <w:p w14:paraId="49EF6DDA" w14:textId="1A4CE120" w:rsidR="005855CF" w:rsidRPr="005855CF" w:rsidRDefault="005855CF" w:rsidP="005855CF">
      <w:pPr>
        <w:pStyle w:val="Heading2"/>
      </w:pPr>
      <w:r>
        <w:t>Product Properties (All)</w:t>
      </w:r>
    </w:p>
    <w:tbl>
      <w:tblPr>
        <w:tblStyle w:val="TableGridLight1"/>
        <w:tblW w:w="0" w:type="auto"/>
        <w:tblLook w:val="0620" w:firstRow="1" w:lastRow="0" w:firstColumn="0" w:lastColumn="0" w:noHBand="1" w:noVBand="1"/>
      </w:tblPr>
      <w:tblGrid>
        <w:gridCol w:w="2691"/>
        <w:gridCol w:w="2691"/>
        <w:gridCol w:w="2692"/>
        <w:gridCol w:w="2692"/>
      </w:tblGrid>
      <w:tr w:rsidR="005855CF" w14:paraId="2F01AEAB" w14:textId="77777777" w:rsidTr="005855CF">
        <w:tc>
          <w:tcPr>
            <w:tcW w:w="2691" w:type="dxa"/>
          </w:tcPr>
          <w:p w14:paraId="43DF32C5" w14:textId="157E74EA" w:rsidR="005855CF" w:rsidRDefault="00572360" w:rsidP="001005E3">
            <w:pPr>
              <w:suppressAutoHyphens/>
              <w:autoSpaceDN w:val="0"/>
              <w:spacing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proofErr w:type="spellStart"/>
            <w:r w:rsidRPr="00572360"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productItemName</w:t>
            </w:r>
            <w:proofErr w:type="spellEnd"/>
          </w:p>
        </w:tc>
        <w:tc>
          <w:tcPr>
            <w:tcW w:w="2691" w:type="dxa"/>
          </w:tcPr>
          <w:p w14:paraId="64AB84FC" w14:textId="08C9AA43" w:rsidR="005855CF" w:rsidRDefault="00572360" w:rsidP="00112A88">
            <w:pPr>
              <w:suppressAutoHyphens/>
              <w:autoSpaceDN w:val="0"/>
              <w:spacing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proofErr w:type="spellStart"/>
            <w:r w:rsidRPr="00572360"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productItemCode</w:t>
            </w:r>
            <w:proofErr w:type="spellEnd"/>
          </w:p>
        </w:tc>
        <w:tc>
          <w:tcPr>
            <w:tcW w:w="2692" w:type="dxa"/>
          </w:tcPr>
          <w:p w14:paraId="23199416" w14:textId="43FE0B11" w:rsidR="005855CF" w:rsidRDefault="00572360" w:rsidP="004D476D">
            <w:pPr>
              <w:suppressAutoHyphens/>
              <w:autoSpaceDN w:val="0"/>
              <w:spacing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productItemSize</w:t>
            </w:r>
            <w:proofErr w:type="spellEnd"/>
          </w:p>
        </w:tc>
        <w:tc>
          <w:tcPr>
            <w:tcW w:w="2692" w:type="dxa"/>
          </w:tcPr>
          <w:p w14:paraId="2752CFFC" w14:textId="2E673BFB" w:rsidR="005855CF" w:rsidRDefault="00572360" w:rsidP="005E7A28">
            <w:pPr>
              <w:suppressAutoHyphens/>
              <w:autoSpaceDN w:val="0"/>
              <w:spacing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productItemDescription</w:t>
            </w:r>
            <w:proofErr w:type="spellEnd"/>
          </w:p>
        </w:tc>
      </w:tr>
      <w:tr w:rsidR="005855CF" w14:paraId="27E162A7" w14:textId="77777777" w:rsidTr="005855CF">
        <w:tc>
          <w:tcPr>
            <w:tcW w:w="2691" w:type="dxa"/>
          </w:tcPr>
          <w:p w14:paraId="6E96B1D5" w14:textId="2F9AAD5F" w:rsidR="005855CF" w:rsidRDefault="00572360" w:rsidP="00894C07">
            <w:pPr>
              <w:suppressAutoHyphens/>
              <w:autoSpaceDN w:val="0"/>
              <w:spacing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proofErr w:type="spellStart"/>
            <w:r w:rsidRPr="00572360"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productItemCost</w:t>
            </w:r>
            <w:proofErr w:type="spellEnd"/>
          </w:p>
        </w:tc>
        <w:tc>
          <w:tcPr>
            <w:tcW w:w="2691" w:type="dxa"/>
          </w:tcPr>
          <w:p w14:paraId="26311ECF" w14:textId="76385B46" w:rsidR="005855CF" w:rsidRDefault="00572360" w:rsidP="00354582">
            <w:pPr>
              <w:suppressAutoHyphens/>
              <w:autoSpaceDN w:val="0"/>
              <w:spacing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productItemColor</w:t>
            </w:r>
            <w:proofErr w:type="spellEnd"/>
          </w:p>
        </w:tc>
        <w:tc>
          <w:tcPr>
            <w:tcW w:w="2692" w:type="dxa"/>
          </w:tcPr>
          <w:p w14:paraId="4577AA5D" w14:textId="2E915457" w:rsidR="005855CF" w:rsidRDefault="00572360" w:rsidP="00535322">
            <w:pPr>
              <w:suppressAutoHyphens/>
              <w:autoSpaceDN w:val="0"/>
              <w:spacing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productItemCompany</w:t>
            </w:r>
            <w:proofErr w:type="spellEnd"/>
          </w:p>
        </w:tc>
        <w:tc>
          <w:tcPr>
            <w:tcW w:w="2692" w:type="dxa"/>
          </w:tcPr>
          <w:p w14:paraId="1ACF9059" w14:textId="77777777" w:rsidR="005855CF" w:rsidRDefault="005855CF" w:rsidP="005E7A28">
            <w:pPr>
              <w:suppressAutoHyphens/>
              <w:autoSpaceDN w:val="0"/>
              <w:spacing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</w:p>
        </w:tc>
      </w:tr>
      <w:tr w:rsidR="005855CF" w14:paraId="3FC4F49A" w14:textId="77777777" w:rsidTr="005855CF">
        <w:tc>
          <w:tcPr>
            <w:tcW w:w="2691" w:type="dxa"/>
          </w:tcPr>
          <w:p w14:paraId="0C925C9D" w14:textId="7AD196B4" w:rsidR="005855CF" w:rsidRDefault="00572360" w:rsidP="005E7A28">
            <w:pPr>
              <w:suppressAutoHyphens/>
              <w:autoSpaceDN w:val="0"/>
              <w:spacing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proofErr w:type="spellStart"/>
            <w:r w:rsidRPr="00572360"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productItemWeight</w:t>
            </w:r>
            <w:proofErr w:type="spellEnd"/>
          </w:p>
        </w:tc>
        <w:tc>
          <w:tcPr>
            <w:tcW w:w="2691" w:type="dxa"/>
          </w:tcPr>
          <w:p w14:paraId="65F7B27F" w14:textId="67E2E7D2" w:rsidR="005855CF" w:rsidRDefault="00572360" w:rsidP="00354582">
            <w:pPr>
              <w:suppressAutoHyphens/>
              <w:autoSpaceDN w:val="0"/>
              <w:spacing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productItemType</w:t>
            </w:r>
            <w:proofErr w:type="spellEnd"/>
          </w:p>
        </w:tc>
        <w:tc>
          <w:tcPr>
            <w:tcW w:w="2692" w:type="dxa"/>
          </w:tcPr>
          <w:p w14:paraId="6A87AC91" w14:textId="34BF5BA7" w:rsidR="005855CF" w:rsidRDefault="00572360" w:rsidP="006749DF">
            <w:pPr>
              <w:suppressAutoHyphens/>
              <w:autoSpaceDN w:val="0"/>
              <w:spacing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productItemCategory</w:t>
            </w:r>
            <w:proofErr w:type="spellEnd"/>
          </w:p>
        </w:tc>
        <w:tc>
          <w:tcPr>
            <w:tcW w:w="2692" w:type="dxa"/>
          </w:tcPr>
          <w:p w14:paraId="71F42F3C" w14:textId="77777777" w:rsidR="005855CF" w:rsidRDefault="005855CF" w:rsidP="005E7A28">
            <w:pPr>
              <w:suppressAutoHyphens/>
              <w:autoSpaceDN w:val="0"/>
              <w:spacing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</w:p>
        </w:tc>
      </w:tr>
    </w:tbl>
    <w:p w14:paraId="759E30FD" w14:textId="50CA4A01" w:rsidR="0064638A" w:rsidRPr="0064638A" w:rsidRDefault="0064638A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b/>
          <w:color w:val="FF0000"/>
          <w:sz w:val="24"/>
        </w:rPr>
      </w:pPr>
    </w:p>
    <w:p w14:paraId="1F6E6BF7" w14:textId="12654851" w:rsidR="0064638A" w:rsidRDefault="0064638A" w:rsidP="0064638A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b/>
          <w:i/>
          <w:color w:val="FF0000"/>
          <w:sz w:val="24"/>
        </w:rPr>
      </w:pPr>
      <w:r w:rsidRPr="0064638A">
        <w:rPr>
          <w:rFonts w:ascii="Calibri" w:eastAsia="Times New Roman" w:hAnsi="Calibri" w:cs="Times New Roman"/>
          <w:b/>
          <w:i/>
          <w:color w:val="FF0000"/>
          <w:sz w:val="24"/>
        </w:rPr>
        <w:t>Insert your list</w:t>
      </w:r>
      <w:r>
        <w:rPr>
          <w:rFonts w:ascii="Calibri" w:eastAsia="Times New Roman" w:hAnsi="Calibri" w:cs="Times New Roman"/>
          <w:b/>
          <w:i/>
          <w:color w:val="FF0000"/>
          <w:sz w:val="24"/>
        </w:rPr>
        <w:t>/table</w:t>
      </w:r>
      <w:r w:rsidRPr="0064638A">
        <w:rPr>
          <w:rFonts w:ascii="Calibri" w:eastAsia="Times New Roman" w:hAnsi="Calibri" w:cs="Times New Roman"/>
          <w:b/>
          <w:i/>
          <w:color w:val="FF0000"/>
          <w:sz w:val="24"/>
        </w:rPr>
        <w:t xml:space="preserve"> of </w:t>
      </w:r>
      <w:r>
        <w:rPr>
          <w:rFonts w:ascii="Calibri" w:eastAsia="Times New Roman" w:hAnsi="Calibri" w:cs="Times New Roman"/>
          <w:b/>
          <w:i/>
          <w:color w:val="FF0000"/>
          <w:sz w:val="24"/>
        </w:rPr>
        <w:t>key</w:t>
      </w:r>
      <w:r w:rsidRPr="0064638A">
        <w:rPr>
          <w:rFonts w:ascii="Calibri" w:eastAsia="Times New Roman" w:hAnsi="Calibri" w:cs="Times New Roman"/>
          <w:b/>
          <w:i/>
          <w:color w:val="FF0000"/>
          <w:sz w:val="24"/>
        </w:rPr>
        <w:t xml:space="preserve"> product properties here…</w:t>
      </w:r>
    </w:p>
    <w:p w14:paraId="52940E09" w14:textId="0CCD4EDE" w:rsidR="005855CF" w:rsidRDefault="005855CF" w:rsidP="005855CF">
      <w:pPr>
        <w:pStyle w:val="Heading2"/>
        <w:rPr>
          <w:rFonts w:ascii="Calibri" w:eastAsia="Times New Roman" w:hAnsi="Calibri" w:cs="Times New Roman"/>
          <w:b w:val="0"/>
          <w:i/>
          <w:color w:val="FF0000"/>
          <w:sz w:val="24"/>
        </w:rPr>
      </w:pPr>
      <w:r>
        <w:t>Product Properties (Key)</w:t>
      </w:r>
    </w:p>
    <w:tbl>
      <w:tblPr>
        <w:tblStyle w:val="TableGridLight1"/>
        <w:tblW w:w="0" w:type="auto"/>
        <w:tblLook w:val="0620" w:firstRow="1" w:lastRow="0" w:firstColumn="0" w:lastColumn="0" w:noHBand="1" w:noVBand="1"/>
      </w:tblPr>
      <w:tblGrid>
        <w:gridCol w:w="2689"/>
        <w:gridCol w:w="2689"/>
        <w:gridCol w:w="2689"/>
        <w:gridCol w:w="2689"/>
      </w:tblGrid>
      <w:tr w:rsidR="005855CF" w14:paraId="2C92AD64" w14:textId="77777777" w:rsidTr="005855CF">
        <w:tc>
          <w:tcPr>
            <w:tcW w:w="2689" w:type="dxa"/>
          </w:tcPr>
          <w:p w14:paraId="5DBD5D2A" w14:textId="7028E030" w:rsidR="005855CF" w:rsidRDefault="00C1307A" w:rsidP="00502F49">
            <w:pPr>
              <w:suppressAutoHyphens/>
              <w:autoSpaceDN w:val="0"/>
              <w:spacing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proofErr w:type="spellStart"/>
            <w:r w:rsidRPr="00572360"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productItemCode</w:t>
            </w:r>
            <w:proofErr w:type="spellEnd"/>
          </w:p>
        </w:tc>
        <w:tc>
          <w:tcPr>
            <w:tcW w:w="2689" w:type="dxa"/>
          </w:tcPr>
          <w:p w14:paraId="44AC010E" w14:textId="6011C18B" w:rsidR="005855CF" w:rsidRDefault="00C1307A" w:rsidP="00502F49">
            <w:pPr>
              <w:suppressAutoHyphens/>
              <w:autoSpaceDN w:val="0"/>
              <w:spacing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proofErr w:type="spellStart"/>
            <w:r w:rsidRPr="00572360"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productItemName</w:t>
            </w:r>
            <w:proofErr w:type="spellEnd"/>
          </w:p>
        </w:tc>
        <w:tc>
          <w:tcPr>
            <w:tcW w:w="2689" w:type="dxa"/>
          </w:tcPr>
          <w:p w14:paraId="15B1460A" w14:textId="4A926E17" w:rsidR="005855CF" w:rsidRDefault="00C1307A" w:rsidP="001C7D92">
            <w:pPr>
              <w:suppressAutoHyphens/>
              <w:autoSpaceDN w:val="0"/>
              <w:spacing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proofErr w:type="spellStart"/>
            <w:r w:rsidRPr="00572360"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productItemCost</w:t>
            </w:r>
            <w:proofErr w:type="spellEnd"/>
          </w:p>
        </w:tc>
        <w:tc>
          <w:tcPr>
            <w:tcW w:w="2689" w:type="dxa"/>
          </w:tcPr>
          <w:p w14:paraId="4CD899D7" w14:textId="17535398" w:rsidR="005855CF" w:rsidRDefault="00C1307A" w:rsidP="008E1F9B">
            <w:pPr>
              <w:suppressAutoHyphens/>
              <w:autoSpaceDN w:val="0"/>
              <w:spacing w:line="240" w:lineRule="auto"/>
              <w:jc w:val="both"/>
              <w:textAlignment w:val="baseline"/>
              <w:rPr>
                <w:rFonts w:ascii="Calibri" w:eastAsia="Times New Roman" w:hAnsi="Calibri" w:cs="Times New Roman"/>
                <w:b/>
                <w:color w:val="FF0000"/>
                <w:sz w:val="24"/>
              </w:rPr>
            </w:pPr>
            <w:proofErr w:type="spellStart"/>
            <w:r w:rsidRPr="00572360">
              <w:rPr>
                <w:rFonts w:ascii="Calibri" w:eastAsia="Times New Roman" w:hAnsi="Calibri" w:cs="Times New Roman"/>
                <w:b/>
                <w:color w:val="FF0000"/>
                <w:sz w:val="24"/>
              </w:rPr>
              <w:t>productItemWeight</w:t>
            </w:r>
            <w:proofErr w:type="spellEnd"/>
          </w:p>
        </w:tc>
      </w:tr>
    </w:tbl>
    <w:p w14:paraId="24530187" w14:textId="57E90B0A" w:rsidR="0064638A" w:rsidRDefault="0064638A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</w:p>
    <w:p w14:paraId="1608AE7F" w14:textId="77777777" w:rsidR="00F066F0" w:rsidRDefault="00F066F0" w:rsidP="0064638A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b/>
          <w:i/>
          <w:color w:val="FF0000"/>
          <w:sz w:val="24"/>
        </w:rPr>
      </w:pPr>
    </w:p>
    <w:p w14:paraId="31EABA43" w14:textId="77777777" w:rsidR="00F066F0" w:rsidRDefault="00F066F0" w:rsidP="0064638A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b/>
          <w:i/>
          <w:color w:val="FF0000"/>
          <w:sz w:val="24"/>
        </w:rPr>
      </w:pPr>
    </w:p>
    <w:p w14:paraId="1A36BBC2" w14:textId="77777777" w:rsidR="00F066F0" w:rsidRDefault="00F066F0" w:rsidP="0064638A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b/>
          <w:i/>
          <w:color w:val="FF0000"/>
          <w:sz w:val="24"/>
        </w:rPr>
      </w:pPr>
    </w:p>
    <w:p w14:paraId="2F479EF1" w14:textId="77777777" w:rsidR="00F066F0" w:rsidRDefault="00F066F0" w:rsidP="0064638A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b/>
          <w:i/>
          <w:color w:val="FF0000"/>
          <w:sz w:val="24"/>
        </w:rPr>
      </w:pPr>
    </w:p>
    <w:p w14:paraId="20AA3FED" w14:textId="77777777" w:rsidR="00F066F0" w:rsidRDefault="00F066F0" w:rsidP="0064638A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b/>
          <w:i/>
          <w:color w:val="FF0000"/>
          <w:sz w:val="24"/>
        </w:rPr>
      </w:pPr>
    </w:p>
    <w:p w14:paraId="7D4C908F" w14:textId="77777777" w:rsidR="00F066F0" w:rsidRDefault="00F066F0" w:rsidP="0064638A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b/>
          <w:i/>
          <w:color w:val="FF0000"/>
          <w:sz w:val="24"/>
        </w:rPr>
      </w:pPr>
    </w:p>
    <w:p w14:paraId="6A24D230" w14:textId="77777777" w:rsidR="00F066F0" w:rsidRDefault="00F066F0" w:rsidP="0064638A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b/>
          <w:i/>
          <w:color w:val="FF0000"/>
          <w:sz w:val="24"/>
        </w:rPr>
      </w:pPr>
    </w:p>
    <w:p w14:paraId="1FFCCA92" w14:textId="77777777" w:rsidR="00F066F0" w:rsidRDefault="00F066F0" w:rsidP="0064638A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b/>
          <w:i/>
          <w:color w:val="FF0000"/>
          <w:sz w:val="24"/>
        </w:rPr>
      </w:pPr>
    </w:p>
    <w:p w14:paraId="0DE030A5" w14:textId="77777777" w:rsidR="00F066F0" w:rsidRDefault="00F066F0" w:rsidP="0064638A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b/>
          <w:i/>
          <w:color w:val="FF0000"/>
          <w:sz w:val="24"/>
        </w:rPr>
      </w:pPr>
    </w:p>
    <w:p w14:paraId="3F6D1721" w14:textId="77777777" w:rsidR="00F066F0" w:rsidRDefault="00F066F0" w:rsidP="0064638A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b/>
          <w:i/>
          <w:color w:val="FF0000"/>
          <w:sz w:val="24"/>
        </w:rPr>
      </w:pPr>
    </w:p>
    <w:p w14:paraId="128FF9E6" w14:textId="77777777" w:rsidR="00F066F0" w:rsidRDefault="00F066F0" w:rsidP="0064638A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b/>
          <w:i/>
          <w:color w:val="FF0000"/>
          <w:sz w:val="24"/>
        </w:rPr>
      </w:pPr>
    </w:p>
    <w:p w14:paraId="23ED3C7D" w14:textId="77777777" w:rsidR="00F066F0" w:rsidRDefault="00F066F0" w:rsidP="0064638A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b/>
          <w:i/>
          <w:color w:val="FF0000"/>
          <w:sz w:val="24"/>
        </w:rPr>
      </w:pPr>
    </w:p>
    <w:p w14:paraId="4271BA9D" w14:textId="77777777" w:rsidR="00F066F0" w:rsidRDefault="00F066F0" w:rsidP="0064638A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b/>
          <w:i/>
          <w:color w:val="FF0000"/>
          <w:sz w:val="24"/>
        </w:rPr>
      </w:pPr>
    </w:p>
    <w:p w14:paraId="46450168" w14:textId="77777777" w:rsidR="00F066F0" w:rsidRDefault="00F066F0" w:rsidP="0064638A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b/>
          <w:i/>
          <w:color w:val="FF0000"/>
          <w:sz w:val="24"/>
        </w:rPr>
      </w:pPr>
    </w:p>
    <w:p w14:paraId="0BB52C3A" w14:textId="77777777" w:rsidR="00F066F0" w:rsidRDefault="00F066F0" w:rsidP="0064638A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b/>
          <w:i/>
          <w:color w:val="FF0000"/>
          <w:sz w:val="24"/>
        </w:rPr>
      </w:pPr>
    </w:p>
    <w:p w14:paraId="679CD3F5" w14:textId="77777777" w:rsidR="00F066F0" w:rsidRDefault="00F066F0" w:rsidP="0064638A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b/>
          <w:i/>
          <w:color w:val="FF0000"/>
          <w:sz w:val="24"/>
        </w:rPr>
      </w:pPr>
    </w:p>
    <w:p w14:paraId="1EFB37B2" w14:textId="5EE3D2E9" w:rsidR="005855CF" w:rsidRDefault="005855CF" w:rsidP="005855CF">
      <w:pPr>
        <w:pStyle w:val="Heading2"/>
        <w:rPr>
          <w:rFonts w:ascii="Calibri" w:eastAsia="Times New Roman" w:hAnsi="Calibri" w:cs="Times New Roman"/>
          <w:b w:val="0"/>
          <w:i/>
          <w:color w:val="FF0000"/>
          <w:sz w:val="24"/>
        </w:rPr>
      </w:pPr>
      <w:r>
        <w:t>Product Class Diagram</w:t>
      </w:r>
    </w:p>
    <w:p w14:paraId="42DAF64B" w14:textId="59DC32F8" w:rsidR="0064638A" w:rsidRDefault="0064638A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noProof/>
          <w:sz w:val="24"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F9C472E" wp14:editId="38FC0D13">
                <wp:simplePos x="0" y="0"/>
                <wp:positionH relativeFrom="column">
                  <wp:posOffset>1754505</wp:posOffset>
                </wp:positionH>
                <wp:positionV relativeFrom="paragraph">
                  <wp:posOffset>243205</wp:posOffset>
                </wp:positionV>
                <wp:extent cx="3309178" cy="2941568"/>
                <wp:effectExtent l="38100" t="19050" r="62865" b="8763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9178" cy="2941568"/>
                          <a:chOff x="0" y="0"/>
                          <a:chExt cx="3309178" cy="2941568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9939" y="0"/>
                            <a:ext cx="3289852" cy="294156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07360" y="2"/>
                            <a:ext cx="2494280" cy="6459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8EDC96" w14:textId="34734772" w:rsidR="00AA757B" w:rsidRPr="00AA757B" w:rsidRDefault="00AA757B" w:rsidP="00AA757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</w:pPr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+</w:t>
                              </w:r>
                              <w:proofErr w:type="spellStart"/>
                              <w:r w:rsidR="00710D60" w:rsidRPr="00710D60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productItemName</w:t>
                              </w:r>
                              <w:proofErr w:type="spellEnd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: String</w:t>
                              </w:r>
                            </w:p>
                            <w:p w14:paraId="04B165CD" w14:textId="51B1FE3D" w:rsidR="00AA757B" w:rsidRPr="00AA757B" w:rsidRDefault="00AA757B" w:rsidP="00AA757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</w:pPr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+</w:t>
                              </w:r>
                              <w:proofErr w:type="spellStart"/>
                              <w:r w:rsidR="00710D60" w:rsidRPr="00710D60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productItemCost</w:t>
                              </w:r>
                              <w:proofErr w:type="spellEnd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: Number</w:t>
                              </w:r>
                            </w:p>
                            <w:p w14:paraId="249B0DF7" w14:textId="3682C450" w:rsidR="00AA757B" w:rsidRPr="00AA757B" w:rsidRDefault="00AA757B" w:rsidP="00AA757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</w:pPr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+</w:t>
                              </w:r>
                              <w:proofErr w:type="spellStart"/>
                              <w:r w:rsidR="00710D60" w:rsidRPr="00710D60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productItemWeight</w:t>
                              </w:r>
                              <w:proofErr w:type="spellEnd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: Number</w:t>
                              </w:r>
                            </w:p>
                            <w:p w14:paraId="25F03747" w14:textId="24C862CB" w:rsidR="0064638A" w:rsidRPr="00EA7945" w:rsidRDefault="00AA757B" w:rsidP="00AA757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</w:pPr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+</w:t>
                              </w:r>
                              <w:proofErr w:type="spellStart"/>
                              <w:r w:rsidR="00710D60" w:rsidRPr="00710D60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productItemCode</w:t>
                              </w:r>
                              <w:proofErr w:type="spellEnd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: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07360" y="790575"/>
                            <a:ext cx="2494280" cy="11068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19C067" w14:textId="77777777" w:rsidR="00AA757B" w:rsidRPr="00AA757B" w:rsidRDefault="00AA757B" w:rsidP="00AA757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</w:pPr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+__</w:t>
                              </w:r>
                              <w:proofErr w:type="spellStart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str</w:t>
                              </w:r>
                              <w:proofErr w:type="spellEnd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_</w:t>
                              </w:r>
                              <w:proofErr w:type="gramStart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_(</w:t>
                              </w:r>
                              <w:proofErr w:type="gramEnd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 xml:space="preserve">in </w:t>
                              </w:r>
                              <w:proofErr w:type="spellStart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self:InstanceObject,out</w:t>
                              </w:r>
                              <w:proofErr w:type="spellEnd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 xml:space="preserve"> String)</w:t>
                              </w:r>
                            </w:p>
                            <w:p w14:paraId="2CF6F733" w14:textId="03B185AD" w:rsidR="00AA757B" w:rsidRPr="00AA757B" w:rsidRDefault="00AA757B" w:rsidP="00AA757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</w:pPr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+__</w:t>
                              </w:r>
                              <w:proofErr w:type="spellStart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init</w:t>
                              </w:r>
                              <w:proofErr w:type="spellEnd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_</w:t>
                              </w:r>
                              <w:proofErr w:type="gramStart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_(</w:t>
                              </w:r>
                              <w:proofErr w:type="gramEnd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 xml:space="preserve">in </w:t>
                              </w:r>
                              <w:proofErr w:type="spellStart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self:InstanceObject,in</w:t>
                              </w:r>
                              <w:proofErr w:type="spellEnd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 xml:space="preserve"> </w:t>
                              </w:r>
                              <w:proofErr w:type="spellStart"/>
                              <w:r w:rsidR="00710D60" w:rsidRPr="00710D60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productItemCode</w:t>
                              </w:r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:Number</w:t>
                              </w:r>
                              <w:proofErr w:type="spellEnd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,</w:t>
                              </w:r>
                            </w:p>
                            <w:p w14:paraId="197639D2" w14:textId="08CCF1E9" w:rsidR="00AA757B" w:rsidRPr="00AA757B" w:rsidRDefault="00AA757B" w:rsidP="00AA757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</w:pPr>
                              <w:proofErr w:type="gramStart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in</w:t>
                              </w:r>
                              <w:proofErr w:type="gramEnd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 xml:space="preserve"> </w:t>
                              </w:r>
                              <w:proofErr w:type="spellStart"/>
                              <w:r w:rsidR="00710D60" w:rsidRPr="00710D60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productItemName</w:t>
                              </w:r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:String,in</w:t>
                              </w:r>
                              <w:proofErr w:type="spellEnd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 xml:space="preserve"> </w:t>
                              </w:r>
                              <w:proofErr w:type="spellStart"/>
                              <w:r w:rsidR="00710D60" w:rsidRPr="00710D60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productItemWeight</w:t>
                              </w:r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:Number</w:t>
                              </w:r>
                              <w:proofErr w:type="spellEnd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,</w:t>
                              </w:r>
                            </w:p>
                            <w:p w14:paraId="2D23E2E3" w14:textId="5AE1CF3E" w:rsidR="0064638A" w:rsidRPr="00EA7945" w:rsidRDefault="00AA757B" w:rsidP="00AA757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</w:pPr>
                              <w:proofErr w:type="gramStart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in</w:t>
                              </w:r>
                              <w:proofErr w:type="gramEnd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 xml:space="preserve"> </w:t>
                              </w:r>
                              <w:proofErr w:type="spellStart"/>
                              <w:r w:rsidR="00710D60" w:rsidRPr="00710D60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productItemCost</w:t>
                              </w:r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:Number</w:t>
                              </w:r>
                              <w:proofErr w:type="spellEnd"/>
                              <w:r w:rsidRPr="00AA757B">
                                <w:rPr>
                                  <w:rFonts w:ascii="Calibri" w:eastAsiaTheme="minorHAnsi" w:hAnsi="Calibri" w:cs="Calibri"/>
                                  <w:sz w:val="18"/>
                                  <w:szCs w:val="16"/>
                                  <w:lang w:val="en-IN" w:eastAsia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646043"/>
                            <a:ext cx="330917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1997765"/>
                            <a:ext cx="33089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07504" y="2206487"/>
                            <a:ext cx="2494280" cy="397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3151E6" w14:textId="77777777" w:rsidR="0064638A" w:rsidRDefault="0064638A" w:rsidP="0064638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9C472E" id="Group 17" o:spid="_x0000_s1026" style="position:absolute;left:0;text-align:left;margin-left:138.15pt;margin-top:19.15pt;width:260.55pt;height:231.6pt;z-index:251666432;mso-height-relative:margin" coordsize="33091,29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">
                <v:roundrect id="Rectangle: Rounded Corners 2" o:spid="_x0000_s1027" style="position:absolute;left:99;width:32898;height:294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" fillcolor="#777877 [3204]" strokecolor="#717171 [3044]">
                  <v:fill color2="#bbb [1620]" rotate="t" angle="180" focus="100%" type="gradient">
                    <o:fill v:ext="view" type="gradientUnscaled"/>
                  </v:fill>
                  <v:shadow on="t" color="black" opacity="22937f" origin=",.5" offset="0,.63889mm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073;width:24943;height:6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758EDC96" w14:textId="34734772" w:rsidR="00AA757B" w:rsidRPr="00AA757B" w:rsidRDefault="00AA757B" w:rsidP="00AA757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</w:pPr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+</w:t>
                        </w:r>
                        <w:proofErr w:type="spellStart"/>
                        <w:r w:rsidR="00710D60" w:rsidRPr="00710D60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productItemName</w:t>
                        </w:r>
                        <w:proofErr w:type="spellEnd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: String</w:t>
                        </w:r>
                      </w:p>
                      <w:p w14:paraId="04B165CD" w14:textId="51B1FE3D" w:rsidR="00AA757B" w:rsidRPr="00AA757B" w:rsidRDefault="00AA757B" w:rsidP="00AA757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</w:pPr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+</w:t>
                        </w:r>
                        <w:proofErr w:type="spellStart"/>
                        <w:r w:rsidR="00710D60" w:rsidRPr="00710D60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productItemCost</w:t>
                        </w:r>
                        <w:proofErr w:type="spellEnd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: Number</w:t>
                        </w:r>
                      </w:p>
                      <w:p w14:paraId="249B0DF7" w14:textId="3682C450" w:rsidR="00AA757B" w:rsidRPr="00AA757B" w:rsidRDefault="00AA757B" w:rsidP="00AA757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</w:pPr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+</w:t>
                        </w:r>
                        <w:proofErr w:type="spellStart"/>
                        <w:r w:rsidR="00710D60" w:rsidRPr="00710D60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productItemWeight</w:t>
                        </w:r>
                        <w:proofErr w:type="spellEnd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: Number</w:t>
                        </w:r>
                      </w:p>
                      <w:p w14:paraId="25F03747" w14:textId="24C862CB" w:rsidR="0064638A" w:rsidRPr="00EA7945" w:rsidRDefault="00AA757B" w:rsidP="00AA757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</w:pPr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+</w:t>
                        </w:r>
                        <w:proofErr w:type="spellStart"/>
                        <w:r w:rsidR="00710D60" w:rsidRPr="00710D60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productItemCode</w:t>
                        </w:r>
                        <w:proofErr w:type="spellEnd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: Number</w:t>
                        </w:r>
                      </w:p>
                    </w:txbxContent>
                  </v:textbox>
                </v:shape>
                <v:shape id="Text Box 4" o:spid="_x0000_s1029" type="#_x0000_t202" style="position:absolute;left:4073;top:7905;width:24943;height:11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2E19C067" w14:textId="77777777" w:rsidR="00AA757B" w:rsidRPr="00AA757B" w:rsidRDefault="00AA757B" w:rsidP="00AA757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</w:pPr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+__</w:t>
                        </w:r>
                        <w:proofErr w:type="spellStart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str</w:t>
                        </w:r>
                        <w:proofErr w:type="spellEnd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_</w:t>
                        </w:r>
                        <w:proofErr w:type="gramStart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_(</w:t>
                        </w:r>
                        <w:proofErr w:type="gramEnd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 xml:space="preserve">in </w:t>
                        </w:r>
                        <w:proofErr w:type="spellStart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self:InstanceObject,out</w:t>
                        </w:r>
                        <w:proofErr w:type="spellEnd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 xml:space="preserve"> String)</w:t>
                        </w:r>
                      </w:p>
                      <w:p w14:paraId="2CF6F733" w14:textId="03B185AD" w:rsidR="00AA757B" w:rsidRPr="00AA757B" w:rsidRDefault="00AA757B" w:rsidP="00AA757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</w:pPr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+__</w:t>
                        </w:r>
                        <w:proofErr w:type="spellStart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init</w:t>
                        </w:r>
                        <w:proofErr w:type="spellEnd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_</w:t>
                        </w:r>
                        <w:proofErr w:type="gramStart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_(</w:t>
                        </w:r>
                        <w:proofErr w:type="gramEnd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 xml:space="preserve">in </w:t>
                        </w:r>
                        <w:proofErr w:type="spellStart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self:InstanceObject,in</w:t>
                        </w:r>
                        <w:proofErr w:type="spellEnd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 xml:space="preserve"> </w:t>
                        </w:r>
                        <w:proofErr w:type="spellStart"/>
                        <w:r w:rsidR="00710D60" w:rsidRPr="00710D60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productItemCode</w:t>
                        </w:r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:Number</w:t>
                        </w:r>
                        <w:proofErr w:type="spellEnd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,</w:t>
                        </w:r>
                      </w:p>
                      <w:p w14:paraId="197639D2" w14:textId="08CCF1E9" w:rsidR="00AA757B" w:rsidRPr="00AA757B" w:rsidRDefault="00AA757B" w:rsidP="00AA757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</w:pPr>
                        <w:proofErr w:type="gramStart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in</w:t>
                        </w:r>
                        <w:proofErr w:type="gramEnd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 xml:space="preserve"> </w:t>
                        </w:r>
                        <w:proofErr w:type="spellStart"/>
                        <w:r w:rsidR="00710D60" w:rsidRPr="00710D60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productItemName</w:t>
                        </w:r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:String,in</w:t>
                        </w:r>
                        <w:proofErr w:type="spellEnd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 xml:space="preserve"> </w:t>
                        </w:r>
                        <w:proofErr w:type="spellStart"/>
                        <w:r w:rsidR="00710D60" w:rsidRPr="00710D60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productItemWeight</w:t>
                        </w:r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:Number</w:t>
                        </w:r>
                        <w:proofErr w:type="spellEnd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,</w:t>
                        </w:r>
                      </w:p>
                      <w:p w14:paraId="2D23E2E3" w14:textId="5AE1CF3E" w:rsidR="0064638A" w:rsidRPr="00EA7945" w:rsidRDefault="00AA757B" w:rsidP="00AA757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</w:pPr>
                        <w:proofErr w:type="gramStart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in</w:t>
                        </w:r>
                        <w:proofErr w:type="gramEnd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 xml:space="preserve"> </w:t>
                        </w:r>
                        <w:proofErr w:type="spellStart"/>
                        <w:r w:rsidR="00710D60" w:rsidRPr="00710D60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productItemCost</w:t>
                        </w:r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:Number</w:t>
                        </w:r>
                        <w:proofErr w:type="spellEnd"/>
                        <w:r w:rsidRPr="00AA757B">
                          <w:rPr>
                            <w:rFonts w:ascii="Calibri" w:eastAsiaTheme="minorHAnsi" w:hAnsi="Calibri" w:cs="Calibri"/>
                            <w:sz w:val="18"/>
                            <w:szCs w:val="16"/>
                            <w:lang w:val="en-IN" w:eastAsia="en-US"/>
                          </w:rPr>
                          <w:t>)</w:t>
                        </w:r>
                      </w:p>
                    </w:txbxContent>
                  </v:textbox>
                </v:shape>
                <v:line id="Straight Connector 5" o:spid="_x0000_s1030" style="position:absolute;visibility:visible;mso-wrap-style:square" from="0,6460" to="33091,6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" strokecolor="#777877 [3204]" strokeweight="2pt">
                  <v:shadow on="t" color="black" opacity="24903f" origin=",.5" offset="0,.55556mm"/>
                </v:line>
                <v:line id="Straight Connector 13" o:spid="_x0000_s1031" style="position:absolute;visibility:visible;mso-wrap-style:square" from="0,19977" to="33089,19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" strokecolor="#777877 [3204]" strokeweight="2pt">
                  <v:shadow on="t" color="black" opacity="24903f" origin=",.5" offset="0,.55556mm"/>
                </v:line>
                <v:shape id="Text Box 14" o:spid="_x0000_s1032" type="#_x0000_t202" style="position:absolute;left:4075;top:22064;width:24942;height:3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0A3151E6" w14:textId="77777777" w:rsidR="0064638A" w:rsidRDefault="0064638A" w:rsidP="0064638A"/>
                    </w:txbxContent>
                  </v:textbox>
                </v:shape>
              </v:group>
            </w:pict>
          </mc:Fallback>
        </mc:AlternateContent>
      </w:r>
    </w:p>
    <w:p w14:paraId="56CFB955" w14:textId="079B6D0E" w:rsidR="0064638A" w:rsidRDefault="0064638A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</w:p>
    <w:p w14:paraId="4B1A66E1" w14:textId="17860906" w:rsidR="0064638A" w:rsidRDefault="0064638A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</w:p>
    <w:p w14:paraId="3DBFE1A0" w14:textId="74DCACA7" w:rsidR="0064638A" w:rsidRDefault="0064638A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</w:p>
    <w:p w14:paraId="70E2F9D5" w14:textId="240DAFDF" w:rsidR="0064638A" w:rsidRDefault="0064638A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</w:p>
    <w:p w14:paraId="20278877" w14:textId="57C52B21" w:rsidR="0064638A" w:rsidRDefault="0064638A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</w:p>
    <w:p w14:paraId="65B5AC58" w14:textId="3E23BDD2" w:rsidR="0064638A" w:rsidRDefault="0064638A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</w:p>
    <w:p w14:paraId="23576830" w14:textId="389DF206" w:rsidR="0064638A" w:rsidRDefault="0064638A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</w:p>
    <w:p w14:paraId="48845252" w14:textId="5511C2BA" w:rsidR="0064638A" w:rsidRDefault="0064638A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</w:p>
    <w:p w14:paraId="7DBBC196" w14:textId="77777777" w:rsidR="0064638A" w:rsidRDefault="0064638A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</w:p>
    <w:p w14:paraId="3FB3E737" w14:textId="5A91ACE2" w:rsidR="005855CF" w:rsidRDefault="005855CF" w:rsidP="005855CF">
      <w:pPr>
        <w:pStyle w:val="Heading2"/>
        <w:rPr>
          <w:rFonts w:ascii="Calibri" w:eastAsia="Times New Roman" w:hAnsi="Calibri" w:cs="Times New Roman"/>
          <w:b w:val="0"/>
          <w:i/>
          <w:color w:val="FF0000"/>
          <w:sz w:val="24"/>
        </w:rPr>
      </w:pPr>
      <w:proofErr w:type="spellStart"/>
      <w:r>
        <w:t>Checkou</w:t>
      </w:r>
      <w:r w:rsidR="00D1686D">
        <w:t>t</w:t>
      </w:r>
      <w:r>
        <w:t>Register</w:t>
      </w:r>
      <w:proofErr w:type="spellEnd"/>
      <w:r>
        <w:t xml:space="preserve"> Class Diagram</w:t>
      </w:r>
    </w:p>
    <w:p w14:paraId="352C955F" w14:textId="1DB18E7C" w:rsidR="0064638A" w:rsidRDefault="0064638A" w:rsidP="0064638A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b/>
          <w:i/>
          <w:color w:val="FF0000"/>
          <w:sz w:val="24"/>
        </w:rPr>
      </w:pPr>
      <w:r>
        <w:rPr>
          <w:rFonts w:ascii="Calibri" w:eastAsia="Times New Roman" w:hAnsi="Calibri" w:cs="Times New Roman"/>
          <w:b/>
          <w:i/>
          <w:color w:val="FF0000"/>
          <w:sz w:val="24"/>
        </w:rPr>
        <w:t xml:space="preserve">Complete the class diagram of your final </w:t>
      </w:r>
      <w:proofErr w:type="spellStart"/>
      <w:r>
        <w:rPr>
          <w:rFonts w:ascii="Calibri" w:eastAsia="Times New Roman" w:hAnsi="Calibri" w:cs="Times New Roman"/>
          <w:b/>
          <w:i/>
          <w:color w:val="FF0000"/>
          <w:sz w:val="24"/>
        </w:rPr>
        <w:t>CheckoutRegister</w:t>
      </w:r>
      <w:proofErr w:type="spellEnd"/>
      <w:r>
        <w:rPr>
          <w:rFonts w:ascii="Calibri" w:eastAsia="Times New Roman" w:hAnsi="Calibri" w:cs="Times New Roman"/>
          <w:b/>
          <w:i/>
          <w:color w:val="FF0000"/>
          <w:sz w:val="24"/>
        </w:rPr>
        <w:t xml:space="preserve"> class here</w:t>
      </w:r>
      <w:r w:rsidRPr="0064638A">
        <w:rPr>
          <w:rFonts w:ascii="Calibri" w:eastAsia="Times New Roman" w:hAnsi="Calibri" w:cs="Times New Roman"/>
          <w:b/>
          <w:i/>
          <w:color w:val="FF0000"/>
          <w:sz w:val="24"/>
        </w:rPr>
        <w:t>…</w:t>
      </w:r>
    </w:p>
    <w:p w14:paraId="65B78749" w14:textId="3DE8A45D" w:rsidR="0064638A" w:rsidRDefault="00814050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3CFDA2" wp14:editId="4925AA41">
                <wp:simplePos x="0" y="0"/>
                <wp:positionH relativeFrom="column">
                  <wp:posOffset>2097405</wp:posOffset>
                </wp:positionH>
                <wp:positionV relativeFrom="paragraph">
                  <wp:posOffset>186689</wp:posOffset>
                </wp:positionV>
                <wp:extent cx="2494280" cy="904875"/>
                <wp:effectExtent l="0" t="0" r="2032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28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7F003" w14:textId="5A68C1E4" w:rsidR="00815A52" w:rsidRPr="00815A52" w:rsidRDefault="00815A52" w:rsidP="00815A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</w:pPr>
                            <w:r w:rsidRPr="00815A52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+</w:t>
                            </w:r>
                            <w:proofErr w:type="spellStart"/>
                            <w:r w:rsidR="00B86BFC" w:rsidRPr="00B86BFC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priceArray</w:t>
                            </w:r>
                            <w:proofErr w:type="spellEnd"/>
                            <w:r w:rsidRPr="00815A52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 xml:space="preserve">: </w:t>
                            </w:r>
                            <w:proofErr w:type="gramStart"/>
                            <w:r w:rsidRPr="00815A52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Number[]</w:t>
                            </w:r>
                            <w:proofErr w:type="gramEnd"/>
                          </w:p>
                          <w:p w14:paraId="6D3F6EC4" w14:textId="3506F506" w:rsidR="00815A52" w:rsidRPr="00815A52" w:rsidRDefault="00815A52" w:rsidP="00815A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</w:pPr>
                            <w:r w:rsidRPr="00815A52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+</w:t>
                            </w:r>
                            <w:proofErr w:type="spellStart"/>
                            <w:r w:rsidR="00B86BFC" w:rsidRPr="00B86BFC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itemsPurchased</w:t>
                            </w:r>
                            <w:proofErr w:type="spellEnd"/>
                            <w:r w:rsidRPr="00815A52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 xml:space="preserve">: </w:t>
                            </w:r>
                            <w:proofErr w:type="gramStart"/>
                            <w:r w:rsidRPr="00815A52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Product[]</w:t>
                            </w:r>
                            <w:proofErr w:type="gramEnd"/>
                          </w:p>
                          <w:p w14:paraId="35894094" w14:textId="3FB8F11E" w:rsidR="00815A52" w:rsidRDefault="00815A52" w:rsidP="00815A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</w:pPr>
                            <w:r w:rsidRPr="00815A52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+</w:t>
                            </w:r>
                            <w:proofErr w:type="spellStart"/>
                            <w:r w:rsidR="00B86BFC" w:rsidRPr="00B86BFC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finalList</w:t>
                            </w:r>
                            <w:proofErr w:type="spellEnd"/>
                            <w:r w:rsidRPr="00815A52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 xml:space="preserve">: </w:t>
                            </w:r>
                            <w:proofErr w:type="gramStart"/>
                            <w:r w:rsidRPr="00815A52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Product[]</w:t>
                            </w:r>
                            <w:proofErr w:type="gramEnd"/>
                          </w:p>
                          <w:p w14:paraId="247C95AB" w14:textId="77777777" w:rsidR="00815A52" w:rsidRPr="00815A52" w:rsidRDefault="00815A52" w:rsidP="00815A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</w:pPr>
                          </w:p>
                          <w:p w14:paraId="6D7F2C7A" w14:textId="7E4F3533" w:rsidR="00815A52" w:rsidRPr="00815A52" w:rsidRDefault="00815A52" w:rsidP="00815A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</w:pPr>
                            <w:r w:rsidRPr="00815A52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+</w:t>
                            </w:r>
                            <w:r w:rsidR="00B86BFC" w:rsidRPr="00B86BFC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price</w:t>
                            </w:r>
                            <w:r w:rsidRPr="00815A52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: Number</w:t>
                            </w:r>
                          </w:p>
                          <w:p w14:paraId="273AAC1D" w14:textId="14E05CA7" w:rsidR="0064638A" w:rsidRPr="00EF76BF" w:rsidRDefault="00815A52" w:rsidP="00815A5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</w:pPr>
                            <w:r w:rsidRPr="00815A52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+</w:t>
                            </w:r>
                            <w:proofErr w:type="spellStart"/>
                            <w:r w:rsidR="00B86BFC" w:rsidRPr="00B86BFC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totalCost</w:t>
                            </w:r>
                            <w:proofErr w:type="spellEnd"/>
                            <w:r w:rsidRPr="00815A52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: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FDA2" id="Text Box 20" o:spid="_x0000_s1033" type="#_x0000_t202" style="position:absolute;left:0;text-align:left;margin-left:165.15pt;margin-top:14.7pt;width:196.4pt;height:71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" fillcolor="white [3201]" strokeweight=".5pt">
                <v:textbox>
                  <w:txbxContent>
                    <w:p w14:paraId="2D77F003" w14:textId="5A68C1E4" w:rsidR="00815A52" w:rsidRPr="00815A52" w:rsidRDefault="00815A52" w:rsidP="00815A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</w:pPr>
                      <w:r w:rsidRPr="00815A52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+</w:t>
                      </w:r>
                      <w:proofErr w:type="spellStart"/>
                      <w:r w:rsidR="00B86BFC" w:rsidRPr="00B86BFC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priceArray</w:t>
                      </w:r>
                      <w:proofErr w:type="spellEnd"/>
                      <w:r w:rsidRPr="00815A52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 xml:space="preserve">: </w:t>
                      </w:r>
                      <w:proofErr w:type="gramStart"/>
                      <w:r w:rsidRPr="00815A52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Number[]</w:t>
                      </w:r>
                      <w:proofErr w:type="gramEnd"/>
                    </w:p>
                    <w:p w14:paraId="6D3F6EC4" w14:textId="3506F506" w:rsidR="00815A52" w:rsidRPr="00815A52" w:rsidRDefault="00815A52" w:rsidP="00815A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</w:pPr>
                      <w:r w:rsidRPr="00815A52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+</w:t>
                      </w:r>
                      <w:proofErr w:type="spellStart"/>
                      <w:r w:rsidR="00B86BFC" w:rsidRPr="00B86BFC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itemsPurchased</w:t>
                      </w:r>
                      <w:proofErr w:type="spellEnd"/>
                      <w:r w:rsidRPr="00815A52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 xml:space="preserve">: </w:t>
                      </w:r>
                      <w:proofErr w:type="gramStart"/>
                      <w:r w:rsidRPr="00815A52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Product[]</w:t>
                      </w:r>
                      <w:proofErr w:type="gramEnd"/>
                    </w:p>
                    <w:p w14:paraId="35894094" w14:textId="3FB8F11E" w:rsidR="00815A52" w:rsidRDefault="00815A52" w:rsidP="00815A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</w:pPr>
                      <w:r w:rsidRPr="00815A52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+</w:t>
                      </w:r>
                      <w:proofErr w:type="spellStart"/>
                      <w:r w:rsidR="00B86BFC" w:rsidRPr="00B86BFC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finalList</w:t>
                      </w:r>
                      <w:proofErr w:type="spellEnd"/>
                      <w:r w:rsidRPr="00815A52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 xml:space="preserve">: </w:t>
                      </w:r>
                      <w:proofErr w:type="gramStart"/>
                      <w:r w:rsidRPr="00815A52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Product[]</w:t>
                      </w:r>
                      <w:proofErr w:type="gramEnd"/>
                    </w:p>
                    <w:p w14:paraId="247C95AB" w14:textId="77777777" w:rsidR="00815A52" w:rsidRPr="00815A52" w:rsidRDefault="00815A52" w:rsidP="00815A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</w:pPr>
                    </w:p>
                    <w:p w14:paraId="6D7F2C7A" w14:textId="7E4F3533" w:rsidR="00815A52" w:rsidRPr="00815A52" w:rsidRDefault="00815A52" w:rsidP="00815A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</w:pPr>
                      <w:r w:rsidRPr="00815A52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+</w:t>
                      </w:r>
                      <w:r w:rsidR="00B86BFC" w:rsidRPr="00B86BFC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price</w:t>
                      </w:r>
                      <w:r w:rsidRPr="00815A52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: Number</w:t>
                      </w:r>
                    </w:p>
                    <w:p w14:paraId="273AAC1D" w14:textId="14E05CA7" w:rsidR="0064638A" w:rsidRPr="00EF76BF" w:rsidRDefault="00815A52" w:rsidP="00815A5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</w:pPr>
                      <w:r w:rsidRPr="00815A52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+</w:t>
                      </w:r>
                      <w:proofErr w:type="spellStart"/>
                      <w:r w:rsidR="00B86BFC" w:rsidRPr="00B86BFC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totalCost</w:t>
                      </w:r>
                      <w:proofErr w:type="spellEnd"/>
                      <w:r w:rsidRPr="00815A52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: Number</w:t>
                      </w:r>
                    </w:p>
                  </w:txbxContent>
                </v:textbox>
              </v:shape>
            </w:pict>
          </mc:Fallback>
        </mc:AlternateContent>
      </w:r>
      <w:r w:rsidR="0064638A">
        <w:rPr>
          <w:rFonts w:ascii="Calibri" w:eastAsia="Times New Roman" w:hAnsi="Calibri" w:cs="Times New Roman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048D99" wp14:editId="20F650BD">
                <wp:simplePos x="0" y="0"/>
                <wp:positionH relativeFrom="column">
                  <wp:posOffset>1697355</wp:posOffset>
                </wp:positionH>
                <wp:positionV relativeFrom="paragraph">
                  <wp:posOffset>33351</wp:posOffset>
                </wp:positionV>
                <wp:extent cx="3289852" cy="2941568"/>
                <wp:effectExtent l="57150" t="19050" r="82550" b="876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852" cy="294156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D8B666" id="Rectangle: Rounded Corners 19" o:spid="_x0000_s1026" style="position:absolute;margin-left:133.65pt;margin-top:2.65pt;width:259.05pt;height:23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" fillcolor="#777877 [3204]" strokecolor="#717171 [3044]">
                <v:fill color2="#bbb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</w:p>
    <w:p w14:paraId="14C31F71" w14:textId="3BFF6766" w:rsidR="0064638A" w:rsidRDefault="0064638A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</w:p>
    <w:p w14:paraId="44ACD322" w14:textId="16820CD6" w:rsidR="0064638A" w:rsidRDefault="0064638A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E354C8" wp14:editId="427A2AED">
                <wp:simplePos x="0" y="0"/>
                <wp:positionH relativeFrom="column">
                  <wp:posOffset>1687416</wp:posOffset>
                </wp:positionH>
                <wp:positionV relativeFrom="paragraph">
                  <wp:posOffset>53284</wp:posOffset>
                </wp:positionV>
                <wp:extent cx="3309178" cy="0"/>
                <wp:effectExtent l="38100" t="38100" r="6286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917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82753" id="Straight Connector 2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5pt,4.2pt" to="393.4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" strokecolor="#777877 [3204]" strokeweight="2pt">
                <v:shadow on="t" color="black" opacity="24903f" origin=",.5" offset="0,.55556mm"/>
              </v:line>
            </w:pict>
          </mc:Fallback>
        </mc:AlternateContent>
      </w:r>
    </w:p>
    <w:p w14:paraId="48E79F85" w14:textId="163320B3" w:rsidR="0064638A" w:rsidRDefault="00814050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1CF3E5" wp14:editId="3B3D47C9">
                <wp:simplePos x="0" y="0"/>
                <wp:positionH relativeFrom="column">
                  <wp:posOffset>2097405</wp:posOffset>
                </wp:positionH>
                <wp:positionV relativeFrom="paragraph">
                  <wp:posOffset>224790</wp:posOffset>
                </wp:positionV>
                <wp:extent cx="2494280" cy="45085"/>
                <wp:effectExtent l="0" t="0" r="20320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2494280" cy="45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9AAEE" w14:textId="77777777" w:rsidR="0064638A" w:rsidRDefault="0064638A" w:rsidP="006463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F3E5" id="Text Box 21" o:spid="_x0000_s1034" type="#_x0000_t202" style="position:absolute;left:0;text-align:left;margin-left:165.15pt;margin-top:17.7pt;width:196.4pt;height:3.55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" fillcolor="white [3201]" strokeweight=".5pt">
                <v:textbox>
                  <w:txbxContent>
                    <w:p w14:paraId="10E9AAEE" w14:textId="77777777" w:rsidR="0064638A" w:rsidRDefault="0064638A" w:rsidP="0064638A"/>
                  </w:txbxContent>
                </v:textbox>
              </v:shape>
            </w:pict>
          </mc:Fallback>
        </mc:AlternateContent>
      </w:r>
    </w:p>
    <w:p w14:paraId="307A8B45" w14:textId="71A32221" w:rsidR="0064638A" w:rsidRDefault="0064638A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DCDCD0" wp14:editId="2D0A4BC2">
                <wp:simplePos x="0" y="0"/>
                <wp:positionH relativeFrom="column">
                  <wp:posOffset>2097405</wp:posOffset>
                </wp:positionH>
                <wp:positionV relativeFrom="paragraph">
                  <wp:posOffset>106046</wp:posOffset>
                </wp:positionV>
                <wp:extent cx="2494280" cy="1485900"/>
                <wp:effectExtent l="0" t="0" r="2032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28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F14BE" w14:textId="77777777" w:rsidR="006A1280" w:rsidRPr="006A1280" w:rsidRDefault="006A1280" w:rsidP="006A1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</w:pPr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+__</w:t>
                            </w:r>
                            <w:proofErr w:type="spellStart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init</w:t>
                            </w:r>
                            <w:proofErr w:type="spell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_</w:t>
                            </w:r>
                            <w:proofErr w:type="gramStart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_(</w:t>
                            </w:r>
                            <w:proofErr w:type="gram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 xml:space="preserve">in </w:t>
                            </w:r>
                            <w:proofErr w:type="spellStart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self:InstanceObject</w:t>
                            </w:r>
                            <w:proofErr w:type="spell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)</w:t>
                            </w:r>
                          </w:p>
                          <w:p w14:paraId="5C4B7C7D" w14:textId="0A35AD40" w:rsidR="006A1280" w:rsidRPr="006A1280" w:rsidRDefault="006A1280" w:rsidP="006A1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</w:pPr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+</w:t>
                            </w:r>
                            <w:proofErr w:type="spellStart"/>
                            <w:r w:rsidR="00B86BFC" w:rsidRPr="00B86BFC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save_product_list</w:t>
                            </w:r>
                            <w:proofErr w:type="spellEnd"/>
                            <w:r w:rsidR="00B86BFC" w:rsidRPr="00B86BFC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 xml:space="preserve"> </w:t>
                            </w:r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 xml:space="preserve">(in </w:t>
                            </w:r>
                            <w:proofErr w:type="spellStart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self</w:t>
                            </w:r>
                            <w:proofErr w:type="gramStart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:InstanceObject</w:t>
                            </w:r>
                            <w:proofErr w:type="spellEnd"/>
                            <w:proofErr w:type="gram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,</w:t>
                            </w:r>
                          </w:p>
                          <w:p w14:paraId="56F3B27B" w14:textId="41876869" w:rsidR="006A1280" w:rsidRPr="006A1280" w:rsidRDefault="006A1280" w:rsidP="006A1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</w:pPr>
                            <w:proofErr w:type="gramStart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in</w:t>
                            </w:r>
                            <w:proofErr w:type="gram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 xml:space="preserve"> </w:t>
                            </w:r>
                            <w:proofErr w:type="spellStart"/>
                            <w:r w:rsidR="00B86BFC" w:rsidRPr="00B86BFC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finalProductList</w:t>
                            </w:r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:Product</w:t>
                            </w:r>
                            <w:proofErr w:type="spell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[])</w:t>
                            </w:r>
                          </w:p>
                          <w:p w14:paraId="5E13082D" w14:textId="51917C57" w:rsidR="006A1280" w:rsidRPr="006A1280" w:rsidRDefault="006A1280" w:rsidP="006A1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</w:pPr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+</w:t>
                            </w:r>
                            <w:proofErr w:type="spellStart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accept_</w:t>
                            </w:r>
                            <w:proofErr w:type="gramStart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payment</w:t>
                            </w:r>
                            <w:proofErr w:type="spell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(</w:t>
                            </w:r>
                            <w:proofErr w:type="gram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 xml:space="preserve">in </w:t>
                            </w:r>
                            <w:proofErr w:type="spellStart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self:InstanceObject,in</w:t>
                            </w:r>
                            <w:proofErr w:type="spell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 xml:space="preserve"> </w:t>
                            </w:r>
                            <w:proofErr w:type="spellStart"/>
                            <w:r w:rsidR="00B86BFC" w:rsidRPr="00B86BFC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amountEntered</w:t>
                            </w:r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:Number</w:t>
                            </w:r>
                            <w:proofErr w:type="spell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)</w:t>
                            </w:r>
                          </w:p>
                          <w:p w14:paraId="1B2D8AFB" w14:textId="38C1420F" w:rsidR="006A1280" w:rsidRPr="006A1280" w:rsidRDefault="006A1280" w:rsidP="006A1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</w:pPr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+</w:t>
                            </w:r>
                            <w:proofErr w:type="spellStart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scan_</w:t>
                            </w:r>
                            <w:proofErr w:type="gramStart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it</w:t>
                            </w:r>
                            <w:r w:rsidR="00B86BFC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em</w:t>
                            </w:r>
                            <w:proofErr w:type="spellEnd"/>
                            <w:r w:rsidR="00B86BFC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(</w:t>
                            </w:r>
                            <w:proofErr w:type="gramEnd"/>
                            <w:r w:rsidR="00B86BFC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 xml:space="preserve">in </w:t>
                            </w:r>
                            <w:proofErr w:type="spellStart"/>
                            <w:r w:rsidR="00B86BFC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self:InstanceObject,in</w:t>
                            </w:r>
                            <w:proofErr w:type="spellEnd"/>
                            <w:r w:rsidR="00B86BFC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 xml:space="preserve"> </w:t>
                            </w:r>
                            <w:proofErr w:type="spellStart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code:Number</w:t>
                            </w:r>
                            <w:proofErr w:type="spell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)</w:t>
                            </w:r>
                          </w:p>
                          <w:p w14:paraId="3D39707D" w14:textId="77777777" w:rsidR="006A1280" w:rsidRPr="006A1280" w:rsidRDefault="006A1280" w:rsidP="006A1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</w:pPr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+</w:t>
                            </w:r>
                            <w:proofErr w:type="spellStart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print_</w:t>
                            </w:r>
                            <w:proofErr w:type="gramStart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receipt</w:t>
                            </w:r>
                            <w:proofErr w:type="spell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(</w:t>
                            </w:r>
                            <w:proofErr w:type="gram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 xml:space="preserve">in </w:t>
                            </w:r>
                            <w:proofErr w:type="spellStart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self:InstanceObject</w:t>
                            </w:r>
                            <w:proofErr w:type="spell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)</w:t>
                            </w:r>
                          </w:p>
                          <w:p w14:paraId="5F9D32D1" w14:textId="6843D55F" w:rsidR="006A1280" w:rsidRPr="006A1280" w:rsidRDefault="006A1280" w:rsidP="006A1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</w:pPr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payBill</w:t>
                            </w:r>
                            <w:proofErr w:type="spell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(</w:t>
                            </w:r>
                            <w:proofErr w:type="gram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 xml:space="preserve">in </w:t>
                            </w:r>
                            <w:proofErr w:type="spellStart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self:InstanceObject,in</w:t>
                            </w:r>
                            <w:proofErr w:type="spell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 xml:space="preserve"> </w:t>
                            </w:r>
                            <w:proofErr w:type="spellStart"/>
                            <w:r w:rsidR="00B86BFC" w:rsidRPr="00B86BFC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finalPrice</w:t>
                            </w:r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:Number</w:t>
                            </w:r>
                            <w:proofErr w:type="spell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)</w:t>
                            </w:r>
                          </w:p>
                          <w:p w14:paraId="2CB359BD" w14:textId="32DD4FE5" w:rsidR="006A1280" w:rsidRPr="006A1280" w:rsidRDefault="00B86BFC" w:rsidP="006A1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</w:pPr>
                            <w:r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+</w:t>
                            </w:r>
                            <w:proofErr w:type="spellStart"/>
                            <w:r w:rsidRPr="00B86BFC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get_value</w:t>
                            </w:r>
                            <w:proofErr w:type="spellEnd"/>
                            <w:r w:rsidRPr="00B86BFC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 xml:space="preserve"> </w:t>
                            </w:r>
                            <w:r w:rsidR="006A1280"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 xml:space="preserve">(in </w:t>
                            </w:r>
                            <w:proofErr w:type="spellStart"/>
                            <w:r w:rsidR="006A1280"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self</w:t>
                            </w:r>
                            <w:proofErr w:type="gramStart"/>
                            <w:r w:rsidR="006A1280"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,in</w:t>
                            </w:r>
                            <w:proofErr w:type="spellEnd"/>
                            <w:proofErr w:type="gramEnd"/>
                            <w:r w:rsidR="006A1280"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 xml:space="preserve"> </w:t>
                            </w:r>
                            <w:proofErr w:type="spellStart"/>
                            <w:r w:rsidR="006A1280"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prompt:String</w:t>
                            </w:r>
                            <w:proofErr w:type="spellEnd"/>
                            <w:r w:rsidR="006A1280"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)</w:t>
                            </w:r>
                          </w:p>
                          <w:p w14:paraId="77866B05" w14:textId="780B1AD5" w:rsidR="006A1280" w:rsidRPr="006A1280" w:rsidRDefault="006A1280" w:rsidP="006A1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</w:pPr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+</w:t>
                            </w:r>
                            <w:proofErr w:type="spellStart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bag_</w:t>
                            </w:r>
                            <w:proofErr w:type="gramStart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products</w:t>
                            </w:r>
                            <w:proofErr w:type="spell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(</w:t>
                            </w:r>
                            <w:proofErr w:type="gram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 xml:space="preserve">in </w:t>
                            </w:r>
                            <w:proofErr w:type="spellStart"/>
                            <w:r w:rsidR="00B86BFC" w:rsidRPr="00B86BFC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items_list</w:t>
                            </w:r>
                            <w:proofErr w:type="spell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:</w:t>
                            </w:r>
                            <w:r w:rsidR="00B86BFC" w:rsidRPr="00B86BFC">
                              <w:t xml:space="preserve"> </w:t>
                            </w:r>
                            <w:r w:rsidR="00B86BFC" w:rsidRPr="00B86BFC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item</w:t>
                            </w:r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[],</w:t>
                            </w:r>
                          </w:p>
                          <w:p w14:paraId="6F4F307E" w14:textId="7AC483F7" w:rsidR="0064638A" w:rsidRPr="00EF76BF" w:rsidRDefault="006A1280" w:rsidP="006A12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</w:pPr>
                            <w:proofErr w:type="gramStart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in</w:t>
                            </w:r>
                            <w:proofErr w:type="gram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 xml:space="preserve"> </w:t>
                            </w:r>
                            <w:proofErr w:type="spellStart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self:Object</w:t>
                            </w:r>
                            <w:proofErr w:type="spellEnd"/>
                            <w:r w:rsidRPr="006A1280">
                              <w:rPr>
                                <w:rFonts w:ascii="Calibri" w:eastAsiaTheme="minorHAnsi" w:hAnsi="Calibri" w:cs="Calibri"/>
                                <w:sz w:val="16"/>
                                <w:szCs w:val="29"/>
                                <w:lang w:val="en-IN" w:eastAsia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CDCD0" id="Text Box 24" o:spid="_x0000_s1035" type="#_x0000_t202" style="position:absolute;left:0;text-align:left;margin-left:165.15pt;margin-top:8.35pt;width:196.4pt;height:11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" fillcolor="white [3201]" strokeweight=".5pt">
                <v:textbox>
                  <w:txbxContent>
                    <w:p w14:paraId="2E7F14BE" w14:textId="77777777" w:rsidR="006A1280" w:rsidRPr="006A1280" w:rsidRDefault="006A1280" w:rsidP="006A1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</w:pPr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+__</w:t>
                      </w:r>
                      <w:proofErr w:type="spellStart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init</w:t>
                      </w:r>
                      <w:proofErr w:type="spell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_</w:t>
                      </w:r>
                      <w:proofErr w:type="gramStart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_(</w:t>
                      </w:r>
                      <w:proofErr w:type="gram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 xml:space="preserve">in </w:t>
                      </w:r>
                      <w:proofErr w:type="spellStart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self:InstanceObject</w:t>
                      </w:r>
                      <w:proofErr w:type="spell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)</w:t>
                      </w:r>
                    </w:p>
                    <w:p w14:paraId="5C4B7C7D" w14:textId="0A35AD40" w:rsidR="006A1280" w:rsidRPr="006A1280" w:rsidRDefault="006A1280" w:rsidP="006A1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</w:pPr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+</w:t>
                      </w:r>
                      <w:proofErr w:type="spellStart"/>
                      <w:r w:rsidR="00B86BFC" w:rsidRPr="00B86BFC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save_product_list</w:t>
                      </w:r>
                      <w:proofErr w:type="spellEnd"/>
                      <w:r w:rsidR="00B86BFC" w:rsidRPr="00B86BFC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 xml:space="preserve"> </w:t>
                      </w:r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 xml:space="preserve">(in </w:t>
                      </w:r>
                      <w:proofErr w:type="spellStart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self</w:t>
                      </w:r>
                      <w:proofErr w:type="gramStart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:InstanceObject</w:t>
                      </w:r>
                      <w:proofErr w:type="spellEnd"/>
                      <w:proofErr w:type="gram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,</w:t>
                      </w:r>
                    </w:p>
                    <w:p w14:paraId="56F3B27B" w14:textId="41876869" w:rsidR="006A1280" w:rsidRPr="006A1280" w:rsidRDefault="006A1280" w:rsidP="006A1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</w:pPr>
                      <w:proofErr w:type="gramStart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in</w:t>
                      </w:r>
                      <w:proofErr w:type="gram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 xml:space="preserve"> </w:t>
                      </w:r>
                      <w:proofErr w:type="spellStart"/>
                      <w:r w:rsidR="00B86BFC" w:rsidRPr="00B86BFC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finalProductList</w:t>
                      </w:r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:Product</w:t>
                      </w:r>
                      <w:proofErr w:type="spell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[])</w:t>
                      </w:r>
                    </w:p>
                    <w:p w14:paraId="5E13082D" w14:textId="51917C57" w:rsidR="006A1280" w:rsidRPr="006A1280" w:rsidRDefault="006A1280" w:rsidP="006A1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</w:pPr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+</w:t>
                      </w:r>
                      <w:proofErr w:type="spellStart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accept_</w:t>
                      </w:r>
                      <w:proofErr w:type="gramStart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payment</w:t>
                      </w:r>
                      <w:proofErr w:type="spell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(</w:t>
                      </w:r>
                      <w:proofErr w:type="gram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 xml:space="preserve">in </w:t>
                      </w:r>
                      <w:proofErr w:type="spellStart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self:InstanceObject,in</w:t>
                      </w:r>
                      <w:proofErr w:type="spell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 xml:space="preserve"> </w:t>
                      </w:r>
                      <w:proofErr w:type="spellStart"/>
                      <w:r w:rsidR="00B86BFC" w:rsidRPr="00B86BFC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amountEntered</w:t>
                      </w:r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:Number</w:t>
                      </w:r>
                      <w:proofErr w:type="spell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)</w:t>
                      </w:r>
                    </w:p>
                    <w:p w14:paraId="1B2D8AFB" w14:textId="38C1420F" w:rsidR="006A1280" w:rsidRPr="006A1280" w:rsidRDefault="006A1280" w:rsidP="006A1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</w:pPr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+</w:t>
                      </w:r>
                      <w:proofErr w:type="spellStart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scan_</w:t>
                      </w:r>
                      <w:proofErr w:type="gramStart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it</w:t>
                      </w:r>
                      <w:r w:rsidR="00B86BFC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em</w:t>
                      </w:r>
                      <w:proofErr w:type="spellEnd"/>
                      <w:r w:rsidR="00B86BFC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(</w:t>
                      </w:r>
                      <w:proofErr w:type="gramEnd"/>
                      <w:r w:rsidR="00B86BFC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 xml:space="preserve">in </w:t>
                      </w:r>
                      <w:proofErr w:type="spellStart"/>
                      <w:r w:rsidR="00B86BFC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self:InstanceObject,in</w:t>
                      </w:r>
                      <w:proofErr w:type="spellEnd"/>
                      <w:r w:rsidR="00B86BFC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 xml:space="preserve"> </w:t>
                      </w:r>
                      <w:proofErr w:type="spellStart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code:Number</w:t>
                      </w:r>
                      <w:proofErr w:type="spell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)</w:t>
                      </w:r>
                    </w:p>
                    <w:p w14:paraId="3D39707D" w14:textId="77777777" w:rsidR="006A1280" w:rsidRPr="006A1280" w:rsidRDefault="006A1280" w:rsidP="006A1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</w:pPr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+</w:t>
                      </w:r>
                      <w:proofErr w:type="spellStart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print_</w:t>
                      </w:r>
                      <w:proofErr w:type="gramStart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receipt</w:t>
                      </w:r>
                      <w:proofErr w:type="spell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(</w:t>
                      </w:r>
                      <w:proofErr w:type="gram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 xml:space="preserve">in </w:t>
                      </w:r>
                      <w:proofErr w:type="spellStart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self:InstanceObject</w:t>
                      </w:r>
                      <w:proofErr w:type="spell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)</w:t>
                      </w:r>
                    </w:p>
                    <w:p w14:paraId="5F9D32D1" w14:textId="6843D55F" w:rsidR="006A1280" w:rsidRPr="006A1280" w:rsidRDefault="006A1280" w:rsidP="006A1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</w:pPr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+</w:t>
                      </w:r>
                      <w:proofErr w:type="spellStart"/>
                      <w:proofErr w:type="gramStart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payBill</w:t>
                      </w:r>
                      <w:proofErr w:type="spell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(</w:t>
                      </w:r>
                      <w:proofErr w:type="gram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 xml:space="preserve">in </w:t>
                      </w:r>
                      <w:proofErr w:type="spellStart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self:InstanceObject,in</w:t>
                      </w:r>
                      <w:proofErr w:type="spell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 xml:space="preserve"> </w:t>
                      </w:r>
                      <w:proofErr w:type="spellStart"/>
                      <w:r w:rsidR="00B86BFC" w:rsidRPr="00B86BFC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finalPrice</w:t>
                      </w:r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:Number</w:t>
                      </w:r>
                      <w:proofErr w:type="spell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)</w:t>
                      </w:r>
                    </w:p>
                    <w:p w14:paraId="2CB359BD" w14:textId="32DD4FE5" w:rsidR="006A1280" w:rsidRPr="006A1280" w:rsidRDefault="00B86BFC" w:rsidP="006A1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</w:pPr>
                      <w:r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+</w:t>
                      </w:r>
                      <w:proofErr w:type="spellStart"/>
                      <w:r w:rsidRPr="00B86BFC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get_value</w:t>
                      </w:r>
                      <w:proofErr w:type="spellEnd"/>
                      <w:r w:rsidRPr="00B86BFC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 xml:space="preserve"> </w:t>
                      </w:r>
                      <w:r w:rsidR="006A1280"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 xml:space="preserve">(in </w:t>
                      </w:r>
                      <w:proofErr w:type="spellStart"/>
                      <w:r w:rsidR="006A1280"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self</w:t>
                      </w:r>
                      <w:proofErr w:type="gramStart"/>
                      <w:r w:rsidR="006A1280"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,in</w:t>
                      </w:r>
                      <w:proofErr w:type="spellEnd"/>
                      <w:proofErr w:type="gramEnd"/>
                      <w:r w:rsidR="006A1280"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 xml:space="preserve"> </w:t>
                      </w:r>
                      <w:proofErr w:type="spellStart"/>
                      <w:r w:rsidR="006A1280"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prompt:String</w:t>
                      </w:r>
                      <w:proofErr w:type="spellEnd"/>
                      <w:r w:rsidR="006A1280"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)</w:t>
                      </w:r>
                    </w:p>
                    <w:p w14:paraId="77866B05" w14:textId="780B1AD5" w:rsidR="006A1280" w:rsidRPr="006A1280" w:rsidRDefault="006A1280" w:rsidP="006A1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</w:pPr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+</w:t>
                      </w:r>
                      <w:proofErr w:type="spellStart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bag_</w:t>
                      </w:r>
                      <w:proofErr w:type="gramStart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products</w:t>
                      </w:r>
                      <w:proofErr w:type="spell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(</w:t>
                      </w:r>
                      <w:proofErr w:type="gram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 xml:space="preserve">in </w:t>
                      </w:r>
                      <w:proofErr w:type="spellStart"/>
                      <w:r w:rsidR="00B86BFC" w:rsidRPr="00B86BFC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items_list</w:t>
                      </w:r>
                      <w:proofErr w:type="spell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:</w:t>
                      </w:r>
                      <w:r w:rsidR="00B86BFC" w:rsidRPr="00B86BFC">
                        <w:t xml:space="preserve"> </w:t>
                      </w:r>
                      <w:r w:rsidR="00B86BFC" w:rsidRPr="00B86BFC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item</w:t>
                      </w:r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[],</w:t>
                      </w:r>
                    </w:p>
                    <w:p w14:paraId="6F4F307E" w14:textId="7AC483F7" w:rsidR="0064638A" w:rsidRPr="00EF76BF" w:rsidRDefault="006A1280" w:rsidP="006A12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</w:pPr>
                      <w:proofErr w:type="gramStart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in</w:t>
                      </w:r>
                      <w:proofErr w:type="gram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 xml:space="preserve"> </w:t>
                      </w:r>
                      <w:proofErr w:type="spellStart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self:Object</w:t>
                      </w:r>
                      <w:proofErr w:type="spellEnd"/>
                      <w:r w:rsidRPr="006A1280">
                        <w:rPr>
                          <w:rFonts w:ascii="Calibri" w:eastAsiaTheme="minorHAnsi" w:hAnsi="Calibri" w:cs="Calibri"/>
                          <w:sz w:val="16"/>
                          <w:szCs w:val="29"/>
                          <w:lang w:val="en-IN" w:eastAsia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EC380" wp14:editId="3D18E6FC">
                <wp:simplePos x="0" y="0"/>
                <wp:positionH relativeFrom="column">
                  <wp:posOffset>1707074</wp:posOffset>
                </wp:positionH>
                <wp:positionV relativeFrom="paragraph">
                  <wp:posOffset>43015</wp:posOffset>
                </wp:positionV>
                <wp:extent cx="3308985" cy="0"/>
                <wp:effectExtent l="38100" t="38100" r="62865" b="952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8B2A8" id="Straight Connector 2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3.4pt" to="394.9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" strokecolor="#777877 [3204]" strokeweight="2pt">
                <v:shadow on="t" color="black" opacity="24903f" origin=",.5" offset="0,.55556mm"/>
              </v:line>
            </w:pict>
          </mc:Fallback>
        </mc:AlternateContent>
      </w:r>
    </w:p>
    <w:p w14:paraId="1D8D1741" w14:textId="79F607D9" w:rsidR="0064638A" w:rsidRDefault="0064638A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</w:p>
    <w:p w14:paraId="504EC28A" w14:textId="46905A87" w:rsidR="0064638A" w:rsidRDefault="0064638A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</w:p>
    <w:p w14:paraId="64549E47" w14:textId="115B2B91" w:rsidR="0064638A" w:rsidRDefault="0064638A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</w:p>
    <w:p w14:paraId="145C60F8" w14:textId="3700C9B5" w:rsidR="0064638A" w:rsidRDefault="0064638A" w:rsidP="005E7A28">
      <w:pPr>
        <w:suppressAutoHyphens/>
        <w:autoSpaceDN w:val="0"/>
        <w:spacing w:line="240" w:lineRule="auto"/>
        <w:jc w:val="both"/>
        <w:textAlignment w:val="baseline"/>
        <w:rPr>
          <w:rFonts w:ascii="Calibri" w:eastAsia="Times New Roman" w:hAnsi="Calibri" w:cs="Times New Roman"/>
          <w:sz w:val="24"/>
        </w:rPr>
      </w:pPr>
    </w:p>
    <w:p w14:paraId="06294D1C" w14:textId="77777777" w:rsidR="00F066F0" w:rsidRDefault="00F066F0" w:rsidP="005F5ADA">
      <w:pPr>
        <w:suppressAutoHyphens/>
        <w:autoSpaceDN w:val="0"/>
        <w:spacing w:line="240" w:lineRule="auto"/>
        <w:jc w:val="both"/>
        <w:textAlignment w:val="baseline"/>
        <w:rPr>
          <w:rFonts w:ascii="Arial" w:eastAsia="Times New Roman" w:hAnsi="Arial" w:cs="Times New Roman"/>
          <w:b/>
          <w:bCs/>
          <w:color w:val="004786"/>
          <w:sz w:val="32"/>
          <w:szCs w:val="32"/>
          <w:lang w:val="en-US" w:eastAsia="en-US"/>
        </w:rPr>
      </w:pPr>
    </w:p>
    <w:p w14:paraId="372ED344" w14:textId="77777777" w:rsidR="00F066F0" w:rsidRDefault="00F066F0" w:rsidP="005F5ADA">
      <w:pPr>
        <w:suppressAutoHyphens/>
        <w:autoSpaceDN w:val="0"/>
        <w:spacing w:line="240" w:lineRule="auto"/>
        <w:jc w:val="both"/>
        <w:textAlignment w:val="baseline"/>
        <w:rPr>
          <w:rFonts w:ascii="Arial" w:eastAsia="Times New Roman" w:hAnsi="Arial" w:cs="Times New Roman"/>
          <w:b/>
          <w:bCs/>
          <w:color w:val="004786"/>
          <w:sz w:val="32"/>
          <w:szCs w:val="32"/>
          <w:lang w:val="en-US" w:eastAsia="en-US"/>
        </w:rPr>
      </w:pPr>
    </w:p>
    <w:p w14:paraId="2E8D09EE" w14:textId="77777777" w:rsidR="00F066F0" w:rsidRDefault="00F066F0" w:rsidP="005F5ADA">
      <w:pPr>
        <w:suppressAutoHyphens/>
        <w:autoSpaceDN w:val="0"/>
        <w:spacing w:line="240" w:lineRule="auto"/>
        <w:jc w:val="both"/>
        <w:textAlignment w:val="baseline"/>
        <w:rPr>
          <w:rFonts w:ascii="Arial" w:eastAsia="Times New Roman" w:hAnsi="Arial" w:cs="Times New Roman"/>
          <w:b/>
          <w:bCs/>
          <w:color w:val="004786"/>
          <w:sz w:val="32"/>
          <w:szCs w:val="32"/>
          <w:lang w:val="en-US" w:eastAsia="en-US"/>
        </w:rPr>
      </w:pPr>
    </w:p>
    <w:p w14:paraId="121627A2" w14:textId="77777777" w:rsidR="00F066F0" w:rsidRDefault="00F066F0" w:rsidP="005F5ADA">
      <w:pPr>
        <w:suppressAutoHyphens/>
        <w:autoSpaceDN w:val="0"/>
        <w:spacing w:line="240" w:lineRule="auto"/>
        <w:jc w:val="both"/>
        <w:textAlignment w:val="baseline"/>
        <w:rPr>
          <w:rFonts w:ascii="Arial" w:eastAsia="Times New Roman" w:hAnsi="Arial" w:cs="Times New Roman"/>
          <w:b/>
          <w:bCs/>
          <w:color w:val="004786"/>
          <w:sz w:val="32"/>
          <w:szCs w:val="32"/>
          <w:lang w:val="en-US" w:eastAsia="en-US"/>
        </w:rPr>
      </w:pPr>
    </w:p>
    <w:p w14:paraId="1A9D6728" w14:textId="77777777" w:rsidR="00F066F0" w:rsidRDefault="00F066F0" w:rsidP="005F5ADA">
      <w:pPr>
        <w:suppressAutoHyphens/>
        <w:autoSpaceDN w:val="0"/>
        <w:spacing w:line="240" w:lineRule="auto"/>
        <w:jc w:val="both"/>
        <w:textAlignment w:val="baseline"/>
        <w:rPr>
          <w:rFonts w:ascii="Arial" w:eastAsia="Times New Roman" w:hAnsi="Arial" w:cs="Times New Roman"/>
          <w:b/>
          <w:bCs/>
          <w:color w:val="004786"/>
          <w:sz w:val="32"/>
          <w:szCs w:val="32"/>
          <w:lang w:val="en-US" w:eastAsia="en-US"/>
        </w:rPr>
      </w:pPr>
    </w:p>
    <w:p w14:paraId="2E4E8016" w14:textId="77777777" w:rsidR="00F066F0" w:rsidRDefault="00F066F0" w:rsidP="005F5ADA">
      <w:pPr>
        <w:suppressAutoHyphens/>
        <w:autoSpaceDN w:val="0"/>
        <w:spacing w:line="240" w:lineRule="auto"/>
        <w:jc w:val="both"/>
        <w:textAlignment w:val="baseline"/>
        <w:rPr>
          <w:rFonts w:ascii="Arial" w:eastAsia="Times New Roman" w:hAnsi="Arial" w:cs="Times New Roman"/>
          <w:b/>
          <w:bCs/>
          <w:color w:val="004786"/>
          <w:sz w:val="32"/>
          <w:szCs w:val="32"/>
          <w:lang w:val="en-US" w:eastAsia="en-US"/>
        </w:rPr>
      </w:pPr>
    </w:p>
    <w:p w14:paraId="029C89F7" w14:textId="27EA8532" w:rsidR="009E77D7" w:rsidRPr="00F066F0" w:rsidRDefault="007C0F0F" w:rsidP="00F066F0">
      <w:pPr>
        <w:suppressAutoHyphens/>
        <w:autoSpaceDN w:val="0"/>
        <w:spacing w:line="240" w:lineRule="auto"/>
        <w:jc w:val="center"/>
        <w:textAlignment w:val="baseline"/>
        <w:rPr>
          <w:rFonts w:ascii="Arial" w:eastAsia="Times New Roman" w:hAnsi="Arial" w:cs="Times New Roman"/>
          <w:b/>
          <w:bCs/>
          <w:color w:val="004786"/>
          <w:sz w:val="32"/>
          <w:szCs w:val="32"/>
          <w:lang w:val="en-US" w:eastAsia="en-US"/>
        </w:rPr>
      </w:pPr>
      <w:r>
        <w:rPr>
          <w:rFonts w:ascii="Arial" w:eastAsia="Times New Roman" w:hAnsi="Arial" w:cs="Times New Roman"/>
          <w:b/>
          <w:bCs/>
          <w:color w:val="004786"/>
          <w:sz w:val="32"/>
          <w:szCs w:val="32"/>
          <w:lang w:val="en-US" w:eastAsia="en-US"/>
        </w:rPr>
        <w:lastRenderedPageBreak/>
        <w:tab/>
      </w:r>
      <w:r w:rsidR="004A5D75">
        <w:rPr>
          <w:rFonts w:ascii="Arial" w:eastAsia="Times New Roman" w:hAnsi="Arial" w:cs="Times New Roman"/>
          <w:b/>
          <w:bCs/>
          <w:noProof/>
          <w:color w:val="004786"/>
          <w:sz w:val="32"/>
          <w:szCs w:val="32"/>
          <w:lang w:eastAsia="en-AU"/>
        </w:rPr>
        <w:drawing>
          <wp:inline distT="0" distB="0" distL="0" distR="0" wp14:anchorId="56E83959" wp14:editId="48AD8E25">
            <wp:extent cx="4714875" cy="9563100"/>
            <wp:effectExtent l="0" t="0" r="9525" b="0"/>
            <wp:docPr id="7" name="Picture 7" descr="C:\Anjali Personal\Python\Assignment\Assignment_2\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njali Personal\Python\Assignment\Assignment_2\activi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956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4D12" w14:textId="2053DDCC" w:rsidR="009E77D7" w:rsidRPr="005855CF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</w:pPr>
      <w:r w:rsidRPr="005855CF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lastRenderedPageBreak/>
        <w:t xml:space="preserve"># Function to: </w:t>
      </w:r>
      <w:r w:rsidR="00C1307A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V</w:t>
      </w:r>
      <w:r w:rsidR="00297D50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alidate </w:t>
      </w:r>
      <w:r w:rsidR="00C1307A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amount inserted</w:t>
      </w:r>
      <w:r w:rsidR="00297D50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by </w:t>
      </w:r>
      <w:r w:rsidR="00C1307A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customer</w:t>
      </w:r>
    </w:p>
    <w:p w14:paraId="61488514" w14:textId="4EC6E18F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def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="00C1307A" w:rsidRPr="00C1307A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get_value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prompt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):</w:t>
      </w:r>
    </w:p>
    <w:p w14:paraId="123E7DEE" w14:textId="77777777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</w:pPr>
    </w:p>
    <w:p w14:paraId="7822B1D7" w14:textId="16E77995" w:rsidR="009E77D7" w:rsidRPr="005855CF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="000C36FA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# </w:t>
      </w:r>
      <w:r w:rsidR="002F7709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Initialize </w:t>
      </w:r>
      <w:r w:rsidR="00C1307A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amount</w:t>
      </w:r>
      <w:r w:rsidR="002F7709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</w:t>
      </w:r>
      <w:r w:rsidR="001C59BB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variable </w:t>
      </w:r>
      <w:r w:rsidR="002F7709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with 0</w:t>
      </w:r>
    </w:p>
    <w:p w14:paraId="36262C6E" w14:textId="15E5C3CA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spellStart"/>
      <w:proofErr w:type="gramStart"/>
      <w:r w:rsidR="00C1307A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amt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float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 w:eastAsia="en-US"/>
        </w:rPr>
        <w:t>0.0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4D3F78E4" w14:textId="170DB3AC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3B29618" w14:textId="549559F8" w:rsidR="009E77D7" w:rsidRPr="005855CF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5855CF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# </w:t>
      </w:r>
      <w:proofErr w:type="gramStart"/>
      <w:r w:rsidR="005941B7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Looping</w:t>
      </w:r>
      <w:proofErr w:type="gramEnd"/>
      <w:r w:rsidR="005941B7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infinitely until </w:t>
      </w:r>
      <w:r w:rsidR="00C1307A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user does not enter correct amount</w:t>
      </w:r>
    </w:p>
    <w:p w14:paraId="71833B78" w14:textId="77777777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while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True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</w:p>
    <w:p w14:paraId="528D5DAF" w14:textId="523C49A9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try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</w:p>
    <w:p w14:paraId="6DE2AF75" w14:textId="781D510A" w:rsidR="009E77D7" w:rsidRPr="005855CF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5855CF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# </w:t>
      </w:r>
      <w:proofErr w:type="gramStart"/>
      <w:r w:rsidR="00C1307A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S</w:t>
      </w:r>
      <w:r w:rsidR="007A7E4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toring</w:t>
      </w:r>
      <w:proofErr w:type="gramEnd"/>
      <w:r w:rsidR="007A7E4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</w:t>
      </w:r>
      <w:r w:rsidR="00C1307A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amount</w:t>
      </w:r>
      <w:r w:rsidR="007A7E4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in </w:t>
      </w:r>
      <w:r w:rsidR="00C1307A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amount</w:t>
      </w:r>
      <w:r w:rsidR="007A7E4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variable after </w:t>
      </w:r>
      <w:r w:rsidR="00C1307A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entered by customer</w:t>
      </w:r>
    </w:p>
    <w:p w14:paraId="144FDC6B" w14:textId="7B21C1DD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proofErr w:type="gramStart"/>
      <w:r w:rsidR="00C1307A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amt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float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input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prompt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))</w:t>
      </w:r>
    </w:p>
    <w:p w14:paraId="6BE1D1BE" w14:textId="77777777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</w:pPr>
    </w:p>
    <w:p w14:paraId="6D5B4FA4" w14:textId="432A408A" w:rsidR="009E77D7" w:rsidRPr="005855CF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5855CF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# </w:t>
      </w:r>
      <w:proofErr w:type="gramStart"/>
      <w:r w:rsidR="00DB26C3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If</w:t>
      </w:r>
      <w:proofErr w:type="gramEnd"/>
      <w:r w:rsidR="00DB26C3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amount entered by customer is negative then continue the loop</w:t>
      </w:r>
    </w:p>
    <w:p w14:paraId="56C7A02E" w14:textId="6BF5E03F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="00C1307A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amt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&lt;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 w:eastAsia="en-US"/>
        </w:rPr>
        <w:t>0.0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</w:p>
    <w:p w14:paraId="4358DE1A" w14:textId="11FFE294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print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"</w:t>
      </w:r>
      <w:r w:rsidR="00C1307A" w:rsidRPr="00C1307A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Don't give negative money!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"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434D59AC" w14:textId="513859A3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  <w:proofErr w:type="gram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continue</w:t>
      </w:r>
      <w:proofErr w:type="gramEnd"/>
    </w:p>
    <w:p w14:paraId="79D3A68A" w14:textId="47A904A7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A2452B6" w14:textId="3A4D69E1" w:rsidR="009E77D7" w:rsidRPr="005855CF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5855CF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# </w:t>
      </w:r>
      <w:r w:rsidR="00DB26C3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Break the loop if amount is non-negative</w:t>
      </w:r>
    </w:p>
    <w:p w14:paraId="0975E73E" w14:textId="62B00DEF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break</w:t>
      </w:r>
      <w:proofErr w:type="gramEnd"/>
    </w:p>
    <w:p w14:paraId="34726555" w14:textId="77777777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</w:pPr>
    </w:p>
    <w:p w14:paraId="6722E6C0" w14:textId="73E3F5C6" w:rsidR="009E77D7" w:rsidRPr="005855CF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5855CF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# </w:t>
      </w:r>
      <w:r w:rsidR="00DB26C3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Handle Error for wrong amount </w:t>
      </w:r>
      <w:proofErr w:type="spellStart"/>
      <w:r w:rsidR="00DB26C3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enetered</w:t>
      </w:r>
      <w:proofErr w:type="spellEnd"/>
    </w:p>
    <w:p w14:paraId="0B34DB24" w14:textId="77777777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except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ValueError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</w:p>
    <w:p w14:paraId="05C7AE9A" w14:textId="78A10504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print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 w:rsidR="00DB26C3" w:rsidRPr="00DB26C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Please enter a valid amount value.</w:t>
      </w:r>
      <w:r w:rsidR="00DB26C3" w:rsidRPr="00DB26C3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55E83612" w14:textId="486F37A4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DB66604" w14:textId="64316A56" w:rsidR="009E77D7" w:rsidRPr="005855CF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5855CF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# </w:t>
      </w:r>
      <w:r w:rsidR="00313422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Return amount entered</w:t>
      </w:r>
    </w:p>
    <w:p w14:paraId="5881F81A" w14:textId="2F7B56A6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return</w:t>
      </w:r>
      <w:proofErr w:type="gramEnd"/>
      <w:r w:rsidR="00DB26C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amount</w:t>
      </w:r>
    </w:p>
    <w:p w14:paraId="0D17D317" w14:textId="5512A5E9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437BF63" w14:textId="59B5F9A0" w:rsidR="005855CF" w:rsidRDefault="005855CF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53665F6" w14:textId="77777777" w:rsidR="005855CF" w:rsidRDefault="005855CF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90ECD66" w14:textId="16C50D9C" w:rsidR="009E77D7" w:rsidRPr="005855CF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FF0000"/>
          <w:sz w:val="20"/>
          <w:szCs w:val="20"/>
          <w:highlight w:val="white"/>
          <w:lang w:val="en-US" w:eastAsia="en-US"/>
        </w:rPr>
      </w:pPr>
      <w:r w:rsidRPr="005855CF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# Function to: </w:t>
      </w:r>
      <w:r w:rsidR="00DB26C3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Check the bag products</w:t>
      </w:r>
      <w:r w:rsidR="00AA7ABB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in each bag</w:t>
      </w:r>
    </w:p>
    <w:p w14:paraId="6609E46E" w14:textId="033596A8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def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FF00FF"/>
          <w:sz w:val="20"/>
          <w:szCs w:val="20"/>
          <w:highlight w:val="white"/>
          <w:lang w:val="en-US" w:eastAsia="en-US"/>
        </w:rPr>
        <w:t>bag_products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spellStart"/>
      <w:r w:rsidR="00DB26C3" w:rsidRPr="00DB26C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items_list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):</w:t>
      </w:r>
    </w:p>
    <w:p w14:paraId="623B8415" w14:textId="14050926" w:rsidR="009E77D7" w:rsidRPr="005855CF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br/>
        <w:t xml:space="preserve">    </w:t>
      </w:r>
      <w:r w:rsidRPr="005855CF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# </w:t>
      </w:r>
      <w:r w:rsidR="00DB26C3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Bagged Item Array and Non Bagged Item Array</w:t>
      </w:r>
      <w:r w:rsidR="00EF3ECA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and a </w:t>
      </w:r>
      <w:r w:rsidR="000D5F38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variable to store MAX allowed weight</w:t>
      </w:r>
      <w:r w:rsidR="00C8785A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</w:t>
      </w:r>
      <w:r w:rsidR="00EF3ECA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in each bag</w:t>
      </w:r>
    </w:p>
    <w:p w14:paraId="7A17CE66" w14:textId="77777777" w:rsidR="00DB26C3" w:rsidRPr="00DB26C3" w:rsidRDefault="009E77D7" w:rsidP="00DB26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spellStart"/>
      <w:proofErr w:type="gramStart"/>
      <w:r w:rsidR="00DB26C3" w:rsidRPr="00DB26C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baggedItems</w:t>
      </w:r>
      <w:proofErr w:type="spellEnd"/>
      <w:proofErr w:type="gramEnd"/>
      <w:r w:rsidR="00DB26C3" w:rsidRPr="00DB26C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[]</w:t>
      </w:r>
    </w:p>
    <w:p w14:paraId="7E560687" w14:textId="2627C5D1" w:rsidR="00DB26C3" w:rsidRPr="00DB26C3" w:rsidRDefault="00DB26C3" w:rsidP="00DB26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DB26C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nonBaggedItems</w:t>
      </w:r>
      <w:proofErr w:type="spellEnd"/>
      <w:proofErr w:type="gramEnd"/>
      <w:r w:rsidRPr="00DB26C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[]</w:t>
      </w:r>
    </w:p>
    <w:p w14:paraId="5ADA53A1" w14:textId="2D634171" w:rsidR="009E77D7" w:rsidRDefault="00DB26C3" w:rsidP="00DB26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DB26C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BAG_WEIGHT_MAXIMUM = 5.0</w:t>
      </w:r>
    </w:p>
    <w:p w14:paraId="04C73CD4" w14:textId="2AA542E5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10401D1" w14:textId="5CCEC39E" w:rsidR="009E77D7" w:rsidRPr="005855CF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5855CF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# </w:t>
      </w:r>
      <w:proofErr w:type="gramStart"/>
      <w:r w:rsidR="00DB26C3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Iterating</w:t>
      </w:r>
      <w:proofErr w:type="gramEnd"/>
      <w:r w:rsidR="007D71C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for each </w:t>
      </w:r>
      <w:r w:rsidR="00DB26C3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item in </w:t>
      </w:r>
      <w:proofErr w:type="spellStart"/>
      <w:r w:rsidR="00DB26C3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items_list</w:t>
      </w:r>
      <w:proofErr w:type="spellEnd"/>
    </w:p>
    <w:p w14:paraId="6A7555B9" w14:textId="189D7EA2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 w:rsidR="00DB26C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item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in</w:t>
      </w:r>
      <w:r w:rsidR="00DB26C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="00DB26C3"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items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_list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</w:p>
    <w:p w14:paraId="4E1EE97A" w14:textId="12EFC224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2F7AA3C" w14:textId="424A7A64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E4629D1" w14:textId="77777777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6D0FCF9C" w14:textId="1AF8F4AD" w:rsidR="00DB26C3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5855CF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# </w:t>
      </w:r>
      <w:r w:rsidR="00DB26C3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Add item in </w:t>
      </w:r>
      <w:proofErr w:type="spellStart"/>
      <w:r w:rsidR="00DB26C3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nonBaggedItems</w:t>
      </w:r>
      <w:proofErr w:type="spellEnd"/>
      <w:r w:rsidR="00DB26C3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Array if weight of item is greater than maximum allowed weight and remove it from </w:t>
      </w:r>
      <w:proofErr w:type="spellStart"/>
      <w:r w:rsidR="00DB26C3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items_list</w:t>
      </w:r>
      <w:proofErr w:type="spellEnd"/>
    </w:p>
    <w:p w14:paraId="5BCF4658" w14:textId="77777777" w:rsidR="00DB26C3" w:rsidRDefault="00DB26C3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</w:pPr>
    </w:p>
    <w:p w14:paraId="7DD1EA75" w14:textId="77777777" w:rsidR="00DB26C3" w:rsidRPr="00DB26C3" w:rsidRDefault="00DB26C3" w:rsidP="00DB26C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DB26C3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if</w:t>
      </w:r>
      <w:proofErr w:type="gramEnd"/>
      <w:r w:rsidRPr="00DB26C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DB26C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item.productItemWeight</w:t>
      </w:r>
      <w:proofErr w:type="spellEnd"/>
      <w:r w:rsidRPr="00DB26C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BAG_WEIGHT_MAXIMUM:</w:t>
      </w:r>
    </w:p>
    <w:p w14:paraId="791C81A3" w14:textId="11ABBFC5" w:rsidR="00DB26C3" w:rsidRPr="00DB26C3" w:rsidRDefault="00DB26C3" w:rsidP="00DB26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DB26C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items_</w:t>
      </w:r>
      <w:proofErr w:type="gramStart"/>
      <w:r w:rsidRPr="00DB26C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list.remove</w:t>
      </w:r>
      <w:proofErr w:type="spellEnd"/>
      <w:r w:rsidRPr="00DB26C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26C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item)</w:t>
      </w:r>
    </w:p>
    <w:p w14:paraId="1153DFC9" w14:textId="4CECCBA1" w:rsidR="00DB26C3" w:rsidRDefault="00DB26C3" w:rsidP="00DB26C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DB26C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nonBaggedItems.append</w:t>
      </w:r>
      <w:proofErr w:type="spellEnd"/>
      <w:r w:rsidRPr="00DB26C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DB26C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item)</w:t>
      </w:r>
    </w:p>
    <w:p w14:paraId="4BE16A6F" w14:textId="1633BB84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59AD6901" w14:textId="2931F984" w:rsidR="006C65F1" w:rsidRPr="005855CF" w:rsidRDefault="006C65F1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5855CF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# </w:t>
      </w:r>
      <w:proofErr w:type="gramStart"/>
      <w:r w:rsidR="0084284C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Creating</w:t>
      </w:r>
      <w:proofErr w:type="gramEnd"/>
      <w:r w:rsidR="0084284C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array for present bag contents and</w:t>
      </w:r>
      <w:r w:rsidR="00F22FD2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</w:t>
      </w:r>
      <w:r w:rsidR="0084284C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present bag</w:t>
      </w:r>
      <w:r w:rsidR="00F22FD2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total weight</w:t>
      </w:r>
    </w:p>
    <w:p w14:paraId="6A25428B" w14:textId="77777777" w:rsidR="0084284C" w:rsidRPr="0084284C" w:rsidRDefault="009E77D7" w:rsidP="008428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spellStart"/>
      <w:proofErr w:type="gramStart"/>
      <w:r w:rsidR="0084284C" w:rsidRPr="008428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presentBagContents</w:t>
      </w:r>
      <w:proofErr w:type="spellEnd"/>
      <w:proofErr w:type="gramEnd"/>
      <w:r w:rsidR="0084284C" w:rsidRPr="008428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[]</w:t>
      </w:r>
    </w:p>
    <w:p w14:paraId="6B07BC13" w14:textId="6334883C" w:rsidR="009E77D7" w:rsidRDefault="0084284C" w:rsidP="008428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428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presentBagWeight</w:t>
      </w:r>
      <w:proofErr w:type="spellEnd"/>
      <w:proofErr w:type="gramEnd"/>
      <w:r w:rsidRPr="008428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0.0</w:t>
      </w:r>
    </w:p>
    <w:p w14:paraId="28564505" w14:textId="10A2A9C2" w:rsidR="006C65F1" w:rsidRDefault="006C65F1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B574241" w14:textId="6D729FCD" w:rsidR="006C65F1" w:rsidRPr="005855CF" w:rsidRDefault="006C65F1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r w:rsidRPr="005855CF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# </w:t>
      </w:r>
      <w:proofErr w:type="gramStart"/>
      <w:r w:rsidR="0084284C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Iterate</w:t>
      </w:r>
      <w:proofErr w:type="gramEnd"/>
      <w:r w:rsidR="0084284C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="0084284C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items_list</w:t>
      </w:r>
      <w:proofErr w:type="spellEnd"/>
      <w:r w:rsidR="0084284C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till the size of list is greater than 0</w:t>
      </w:r>
    </w:p>
    <w:p w14:paraId="22C70A0F" w14:textId="7781ACA4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 w:rsidR="0084284C" w:rsidRPr="0084284C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while</w:t>
      </w:r>
      <w:proofErr w:type="gramEnd"/>
      <w:r w:rsidR="0084284C" w:rsidRPr="0084284C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="0084284C" w:rsidRPr="0084284C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len</w:t>
      </w:r>
      <w:proofErr w:type="spellEnd"/>
      <w:r w:rsidR="0084284C" w:rsidRPr="0084284C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(</w:t>
      </w:r>
      <w:proofErr w:type="spellStart"/>
      <w:r w:rsidR="0084284C" w:rsidRPr="0084284C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items_list</w:t>
      </w:r>
      <w:proofErr w:type="spellEnd"/>
      <w:r w:rsidR="0084284C" w:rsidRPr="0084284C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) &gt; 0:</w:t>
      </w:r>
    </w:p>
    <w:p w14:paraId="5E103CE4" w14:textId="2FFCE5E0" w:rsidR="006C65F1" w:rsidRDefault="006C65F1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140B7D32" w14:textId="29F8F8E5" w:rsidR="006C65F1" w:rsidRPr="005855CF" w:rsidRDefault="006C65F1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5855CF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# </w:t>
      </w:r>
      <w:r w:rsidR="0084284C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Pick the first item in list and store it in a temporary variable </w:t>
      </w:r>
      <w:proofErr w:type="spellStart"/>
      <w:r w:rsidR="0084284C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temp_item</w:t>
      </w:r>
      <w:proofErr w:type="spellEnd"/>
      <w:r w:rsidR="00305ADC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and remove</w:t>
      </w:r>
      <w:r w:rsidR="0084284C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it</w:t>
      </w:r>
      <w:r w:rsidR="00305ADC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from </w:t>
      </w:r>
      <w:proofErr w:type="spellStart"/>
      <w:r w:rsidR="0084284C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items_</w:t>
      </w:r>
      <w:r w:rsidR="00305ADC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list</w:t>
      </w:r>
      <w:proofErr w:type="spellEnd"/>
    </w:p>
    <w:p w14:paraId="3806ACAC" w14:textId="77777777" w:rsidR="0084284C" w:rsidRPr="0084284C" w:rsidRDefault="009E77D7" w:rsidP="008428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spellStart"/>
      <w:r w:rsidR="0084284C" w:rsidRPr="008428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temp_item</w:t>
      </w:r>
      <w:proofErr w:type="spellEnd"/>
      <w:r w:rsidR="0084284C" w:rsidRPr="008428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="0084284C" w:rsidRPr="008428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items_</w:t>
      </w:r>
      <w:proofErr w:type="gramStart"/>
      <w:r w:rsidR="0084284C" w:rsidRPr="008428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</w:t>
      </w:r>
      <w:proofErr w:type="spellEnd"/>
      <w:r w:rsidR="0084284C" w:rsidRPr="008428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="0084284C" w:rsidRPr="008428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0]</w:t>
      </w:r>
    </w:p>
    <w:p w14:paraId="5F750B49" w14:textId="165CB3F7" w:rsidR="009E77D7" w:rsidRDefault="0084284C" w:rsidP="0084284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8428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items_</w:t>
      </w:r>
      <w:proofErr w:type="gramStart"/>
      <w:r w:rsidRPr="008428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list.remove</w:t>
      </w:r>
      <w:proofErr w:type="spellEnd"/>
      <w:r w:rsidRPr="008428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8428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temp_item</w:t>
      </w:r>
      <w:proofErr w:type="spellEnd"/>
      <w:r w:rsidRPr="0084284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83EC7B6" w14:textId="6C9072EA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C957151" w14:textId="072B3344" w:rsidR="006C65F1" w:rsidRPr="005855CF" w:rsidRDefault="006C65F1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lastRenderedPageBreak/>
        <w:t xml:space="preserve">        </w:t>
      </w:r>
      <w:r w:rsidR="0084284C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# Check if sum of present bag weight and recently added item weight is less than maximum bag weight or not</w:t>
      </w:r>
    </w:p>
    <w:p w14:paraId="0B8062F1" w14:textId="689A0AA9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="0084284C" w:rsidRPr="0084284C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if</w:t>
      </w:r>
      <w:proofErr w:type="gramEnd"/>
      <w:r w:rsidR="0084284C" w:rsidRPr="0084284C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</w:t>
      </w:r>
      <w:proofErr w:type="spellStart"/>
      <w:r w:rsidR="0084284C" w:rsidRPr="0084284C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presentBagWeight</w:t>
      </w:r>
      <w:proofErr w:type="spellEnd"/>
      <w:r w:rsidR="0084284C" w:rsidRPr="0084284C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+ </w:t>
      </w:r>
      <w:proofErr w:type="spellStart"/>
      <w:r w:rsidR="0084284C" w:rsidRPr="0084284C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temp_item.productItemWeight</w:t>
      </w:r>
      <w:proofErr w:type="spellEnd"/>
      <w:r w:rsidR="0084284C" w:rsidRPr="0084284C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&lt;= BAG_WEIGHT_MAXIMUM: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</w:p>
    <w:p w14:paraId="1019DAB0" w14:textId="77777777" w:rsidR="006C65F1" w:rsidRDefault="006C65F1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70F982C" w14:textId="52D56DC2" w:rsidR="006C65F1" w:rsidRPr="005855CF" w:rsidRDefault="006C65F1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5855CF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# </w:t>
      </w:r>
      <w:proofErr w:type="gramStart"/>
      <w:r w:rsidR="00166355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If</w:t>
      </w:r>
      <w:proofErr w:type="gramEnd"/>
      <w:r w:rsidR="00166355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it is less than add </w:t>
      </w:r>
      <w:proofErr w:type="spellStart"/>
      <w:r w:rsidR="00166355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temp_item</w:t>
      </w:r>
      <w:proofErr w:type="spellEnd"/>
      <w:r w:rsidR="00166355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in current bag content</w:t>
      </w:r>
      <w:r w:rsidR="00F05A65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list and add its weight in total bag weight</w:t>
      </w:r>
    </w:p>
    <w:p w14:paraId="17DA847D" w14:textId="77777777" w:rsidR="00166355" w:rsidRPr="00166355" w:rsidRDefault="009E77D7" w:rsidP="001663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proofErr w:type="gramStart"/>
      <w:r w:rsidR="00166355" w:rsidRPr="0016635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presentBagContents.append</w:t>
      </w:r>
      <w:proofErr w:type="spellEnd"/>
      <w:r w:rsidR="00166355" w:rsidRPr="0016635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="00166355" w:rsidRPr="0016635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temp_item</w:t>
      </w:r>
      <w:proofErr w:type="spellEnd"/>
      <w:r w:rsidR="00166355" w:rsidRPr="0016635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2AFC25F0" w14:textId="36BC414B" w:rsidR="009E77D7" w:rsidRDefault="00166355" w:rsidP="001663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16635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presentBagWeight</w:t>
      </w:r>
      <w:proofErr w:type="spellEnd"/>
      <w:proofErr w:type="gramEnd"/>
      <w:r w:rsidRPr="0016635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proofErr w:type="spellStart"/>
      <w:r w:rsidRPr="0016635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temp_item.productItemWeight</w:t>
      </w:r>
      <w:proofErr w:type="spellEnd"/>
    </w:p>
    <w:p w14:paraId="264834B1" w14:textId="28EDFC2F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</w:p>
    <w:p w14:paraId="4CF06E71" w14:textId="2ACBD9D8" w:rsidR="006C65F1" w:rsidRPr="005855CF" w:rsidRDefault="006C65F1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5855CF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# </w:t>
      </w:r>
      <w:proofErr w:type="gramStart"/>
      <w:r w:rsidR="0056241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If</w:t>
      </w:r>
      <w:proofErr w:type="gramEnd"/>
      <w:r w:rsidR="0056241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 w:rsidR="0056241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items</w:t>
      </w:r>
      <w:r w:rsidR="00F24C49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_list</w:t>
      </w:r>
      <w:proofErr w:type="spellEnd"/>
      <w:r w:rsidR="00F24C49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</w:t>
      </w:r>
      <w:r w:rsidR="0056241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is empty add the present</w:t>
      </w:r>
      <w:r w:rsidR="00BE4E88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</w:t>
      </w:r>
      <w:r w:rsidR="0056241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b</w:t>
      </w:r>
      <w:r w:rsidR="00BE4E88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ag in </w:t>
      </w:r>
      <w:proofErr w:type="spellStart"/>
      <w:r w:rsidR="00BE4E88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b</w:t>
      </w:r>
      <w:r w:rsidR="0056241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aggedItems</w:t>
      </w:r>
      <w:proofErr w:type="spellEnd"/>
    </w:p>
    <w:p w14:paraId="6D1D8F8E" w14:textId="77777777" w:rsidR="00562411" w:rsidRPr="00562411" w:rsidRDefault="009E77D7" w:rsidP="005624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gramStart"/>
      <w:r w:rsidR="00562411" w:rsidRPr="0056241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if</w:t>
      </w:r>
      <w:proofErr w:type="gramEnd"/>
      <w:r w:rsidR="00562411" w:rsidRPr="0056241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(</w:t>
      </w:r>
      <w:proofErr w:type="spellStart"/>
      <w:r w:rsidR="00562411" w:rsidRPr="0056241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len</w:t>
      </w:r>
      <w:proofErr w:type="spellEnd"/>
      <w:r w:rsidR="00562411" w:rsidRPr="0056241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(</w:t>
      </w:r>
      <w:proofErr w:type="spellStart"/>
      <w:r w:rsidR="00562411" w:rsidRPr="0056241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items_list</w:t>
      </w:r>
      <w:proofErr w:type="spellEnd"/>
      <w:r w:rsidR="00562411" w:rsidRPr="0056241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) == 0):</w:t>
      </w:r>
    </w:p>
    <w:p w14:paraId="7692EED4" w14:textId="22192DC1" w:rsidR="009E77D7" w:rsidRDefault="00562411" w:rsidP="005624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56241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56241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baggedItems.append</w:t>
      </w:r>
      <w:proofErr w:type="spellEnd"/>
      <w:r w:rsidRPr="0056241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(</w:t>
      </w:r>
      <w:proofErr w:type="spellStart"/>
      <w:proofErr w:type="gramEnd"/>
      <w:r w:rsidRPr="0056241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presentBagContents</w:t>
      </w:r>
      <w:proofErr w:type="spellEnd"/>
      <w:r w:rsidRPr="0056241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)</w:t>
      </w:r>
    </w:p>
    <w:p w14:paraId="7DE139A4" w14:textId="5FF085D4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    </w:t>
      </w:r>
    </w:p>
    <w:p w14:paraId="294B068F" w14:textId="5FEEF420" w:rsidR="006C65F1" w:rsidRPr="005855CF" w:rsidRDefault="006C65F1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5855CF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# </w:t>
      </w:r>
      <w:proofErr w:type="gramStart"/>
      <w:r w:rsidR="00DE5EA8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if</w:t>
      </w:r>
      <w:proofErr w:type="gramEnd"/>
      <w:r w:rsidR="00DE5EA8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weight of temp </w:t>
      </w:r>
      <w:r w:rsidR="0056241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item</w:t>
      </w:r>
      <w:r w:rsidR="00DE5EA8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cannot be accommodated in </w:t>
      </w:r>
      <w:proofErr w:type="spellStart"/>
      <w:r w:rsidR="00562411" w:rsidRPr="0056241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presentBagContents</w:t>
      </w:r>
      <w:proofErr w:type="spellEnd"/>
      <w:r w:rsidR="00562411" w:rsidRPr="0056241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</w:t>
      </w:r>
      <w:r w:rsidR="00DE5EA8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then, ap</w:t>
      </w:r>
      <w:r w:rsidR="0056241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pend the present bag in </w:t>
      </w:r>
      <w:proofErr w:type="spellStart"/>
      <w:r w:rsidR="0056241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baggedItems</w:t>
      </w:r>
      <w:proofErr w:type="spellEnd"/>
    </w:p>
    <w:p w14:paraId="446D47E2" w14:textId="77777777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else</w:t>
      </w:r>
      <w:proofErr w:type="gram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</w:p>
    <w:p w14:paraId="2F6B73F5" w14:textId="39FDD9C9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proofErr w:type="gramStart"/>
      <w:r w:rsidR="00562411" w:rsidRPr="005624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bagged</w:t>
      </w:r>
      <w:r w:rsidR="005624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Items.append</w:t>
      </w:r>
      <w:proofErr w:type="spellEnd"/>
      <w:r w:rsidR="005624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="005624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presentBagContents</w:t>
      </w:r>
      <w:proofErr w:type="spellEnd"/>
      <w:r w:rsidR="005624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2BF20FF" w14:textId="496186AA" w:rsidR="006C65F1" w:rsidRDefault="006C65F1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D781228" w14:textId="654495F8" w:rsidR="006C65F1" w:rsidRPr="005855CF" w:rsidRDefault="006C65F1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r w:rsidRPr="005855CF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# </w:t>
      </w:r>
      <w:r w:rsidR="00C541BD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Re-initialize the </w:t>
      </w:r>
      <w:proofErr w:type="spellStart"/>
      <w:r w:rsidR="00C541BD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current_bg_contents</w:t>
      </w:r>
      <w:proofErr w:type="spellEnd"/>
      <w:r w:rsidR="00C541BD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list and </w:t>
      </w:r>
      <w:proofErr w:type="spellStart"/>
      <w:r w:rsidR="00C541BD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current_bag_weight</w:t>
      </w:r>
      <w:proofErr w:type="spellEnd"/>
      <w:r w:rsidR="00C541BD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to 0 for another bag</w:t>
      </w:r>
    </w:p>
    <w:p w14:paraId="34443641" w14:textId="77777777" w:rsidR="00562411" w:rsidRPr="00562411" w:rsidRDefault="009E77D7" w:rsidP="005624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spellStart"/>
      <w:proofErr w:type="gramStart"/>
      <w:r w:rsidR="00562411" w:rsidRPr="005624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presentBagContents</w:t>
      </w:r>
      <w:proofErr w:type="spellEnd"/>
      <w:proofErr w:type="gramEnd"/>
      <w:r w:rsidR="00562411" w:rsidRPr="005624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[]</w:t>
      </w:r>
    </w:p>
    <w:p w14:paraId="30B68EF7" w14:textId="7A9CC6A8" w:rsidR="009E77D7" w:rsidRDefault="00562411" w:rsidP="005624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 w:rsidRPr="005624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624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presentBagWeight</w:t>
      </w:r>
      <w:proofErr w:type="spellEnd"/>
      <w:proofErr w:type="gramEnd"/>
      <w:r w:rsidRPr="005624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0.0</w:t>
      </w:r>
    </w:p>
    <w:p w14:paraId="669769C0" w14:textId="6A0AD183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3C147278" w14:textId="7BD13D71" w:rsidR="006C65F1" w:rsidRPr="005855CF" w:rsidRDefault="006C65F1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</w:t>
      </w:r>
      <w:r w:rsidR="0056241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 #Show the</w:t>
      </w:r>
      <w:r w:rsidR="00713395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</w:t>
      </w:r>
      <w:r w:rsidR="0056241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data of each bag</w:t>
      </w:r>
      <w:r w:rsidR="00065AB7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</w:t>
      </w:r>
    </w:p>
    <w:p w14:paraId="59C0EAA7" w14:textId="62ED7887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</w:t>
      </w:r>
      <w:proofErr w:type="gram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index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bag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enumerate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spellStart"/>
      <w:r w:rsidR="00562411" w:rsidRPr="005624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baggedItems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):</w:t>
      </w:r>
    </w:p>
    <w:p w14:paraId="58F6E4D4" w14:textId="77EFF6FD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output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</w:t>
      </w:r>
      <w:r w:rsidR="00562411" w:rsidRPr="00562411">
        <w:t xml:space="preserve"> </w:t>
      </w:r>
      <w:r w:rsidR="00562411" w:rsidRPr="0056241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 xml:space="preserve">Your Bag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str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index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en-US" w:eastAsia="en-US"/>
        </w:rPr>
        <w:t>1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 xml:space="preserve">' </w:t>
      </w:r>
      <w:r w:rsidR="00562411"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consists of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: '</w:t>
      </w:r>
    </w:p>
    <w:p w14:paraId="1B273227" w14:textId="49BBC574" w:rsidR="006C65F1" w:rsidRDefault="006C65F1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392D153" w14:textId="5031AE1B" w:rsidR="006C65F1" w:rsidRPr="005855CF" w:rsidRDefault="006C65F1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r w:rsidRPr="005855CF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# </w:t>
      </w:r>
      <w:r w:rsidR="00253D74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Display </w:t>
      </w:r>
      <w:r w:rsidR="0056241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item</w:t>
      </w:r>
      <w:r w:rsidR="00253D74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name for all </w:t>
      </w:r>
      <w:r w:rsidR="0056241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items</w:t>
      </w:r>
      <w:r w:rsidR="00253D74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in </w:t>
      </w:r>
      <w:proofErr w:type="spellStart"/>
      <w:r w:rsidR="0056241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>baggedItems</w:t>
      </w:r>
      <w:proofErr w:type="spellEnd"/>
      <w:r w:rsidR="0056241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array</w:t>
      </w:r>
    </w:p>
    <w:p w14:paraId="12B582E4" w14:textId="77777777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for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product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in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bag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:</w:t>
      </w:r>
    </w:p>
    <w:p w14:paraId="586B318E" w14:textId="7CC0FECC" w:rsidR="009E77D7" w:rsidRDefault="009E77D7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    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output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+=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product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.</w:t>
      </w:r>
      <w:r w:rsidR="00562411" w:rsidRPr="0056241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productItemName</w:t>
      </w:r>
      <w:proofErr w:type="spellEnd"/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+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'\t'</w:t>
      </w:r>
    </w:p>
    <w:p w14:paraId="21060BBB" w14:textId="00744A24" w:rsidR="009E77D7" w:rsidRPr="00562411" w:rsidRDefault="009E77D7" w:rsidP="005624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en-US" w:eastAsia="en-US"/>
        </w:rPr>
        <w:t>print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>output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,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en-US" w:eastAsia="en-US"/>
        </w:rPr>
        <w:t>'\n'</w:t>
      </w:r>
      <w:r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  <w:t>)</w:t>
      </w:r>
    </w:p>
    <w:p w14:paraId="5B0C1BAB" w14:textId="7A8E5A44" w:rsidR="006C65F1" w:rsidRDefault="006C65F1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4229D92A" w14:textId="0EE99AFD" w:rsidR="006C65F1" w:rsidRPr="005855CF" w:rsidRDefault="006C65F1" w:rsidP="009E77D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color w:val="000000"/>
          <w:sz w:val="20"/>
          <w:szCs w:val="20"/>
          <w:highlight w:val="white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</w:t>
      </w:r>
      <w:r w:rsidRPr="005855CF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# </w:t>
      </w:r>
      <w:r w:rsidR="00E645FE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Display item name for each </w:t>
      </w:r>
      <w:proofErr w:type="spellStart"/>
      <w:r w:rsidR="00562411" w:rsidRPr="00562411">
        <w:rPr>
          <w:rFonts w:ascii="Courier New" w:eastAsiaTheme="minorHAnsi" w:hAnsi="Courier New" w:cs="Courier New"/>
          <w:b/>
          <w:color w:val="FF0000"/>
          <w:sz w:val="20"/>
          <w:szCs w:val="20"/>
          <w:lang w:val="en-US" w:eastAsia="en-US"/>
        </w:rPr>
        <w:t>nonBaggedItems</w:t>
      </w:r>
      <w:proofErr w:type="spellEnd"/>
      <w:r w:rsidR="004D1A46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in </w:t>
      </w:r>
      <w:proofErr w:type="spellStart"/>
      <w:r w:rsidR="00562411" w:rsidRPr="00562411">
        <w:rPr>
          <w:rFonts w:ascii="Courier New" w:eastAsiaTheme="minorHAnsi" w:hAnsi="Courier New" w:cs="Courier New"/>
          <w:b/>
          <w:color w:val="FF0000"/>
          <w:sz w:val="20"/>
          <w:szCs w:val="20"/>
          <w:lang w:val="en-US" w:eastAsia="en-US"/>
        </w:rPr>
        <w:t>nonBaggedItems</w:t>
      </w:r>
      <w:proofErr w:type="spellEnd"/>
      <w:r w:rsidR="00562411">
        <w:rPr>
          <w:rFonts w:ascii="Courier New" w:eastAsiaTheme="minorHAnsi" w:hAnsi="Courier New" w:cs="Courier New"/>
          <w:b/>
          <w:color w:val="FF0000"/>
          <w:sz w:val="20"/>
          <w:szCs w:val="20"/>
          <w:highlight w:val="white"/>
          <w:lang w:val="en-US" w:eastAsia="en-US"/>
        </w:rPr>
        <w:t xml:space="preserve"> array</w:t>
      </w:r>
    </w:p>
    <w:p w14:paraId="15D664D0" w14:textId="77777777" w:rsidR="00562411" w:rsidRPr="00562411" w:rsidRDefault="009E77D7" w:rsidP="005624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  <w:t xml:space="preserve">        </w:t>
      </w:r>
      <w:proofErr w:type="gramStart"/>
      <w:r w:rsidR="00562411" w:rsidRPr="0056241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for</w:t>
      </w:r>
      <w:proofErr w:type="gramEnd"/>
      <w:r w:rsidR="00562411" w:rsidRPr="0056241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item in </w:t>
      </w:r>
      <w:proofErr w:type="spellStart"/>
      <w:r w:rsidR="00562411" w:rsidRPr="0056241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nonBaggedItems</w:t>
      </w:r>
      <w:proofErr w:type="spellEnd"/>
      <w:r w:rsidR="00562411" w:rsidRPr="0056241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:</w:t>
      </w:r>
    </w:p>
    <w:p w14:paraId="5CE6355C" w14:textId="15324039" w:rsidR="00562411" w:rsidRPr="00562411" w:rsidRDefault="00562411" w:rsidP="0056241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          </w:t>
      </w:r>
      <w:proofErr w:type="gramStart"/>
      <w:r w:rsidRPr="0056241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output</w:t>
      </w:r>
      <w:proofErr w:type="gramEnd"/>
      <w:r w:rsidRPr="0056241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+= </w:t>
      </w:r>
      <w:proofErr w:type="spellStart"/>
      <w:r w:rsidRPr="0056241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item.productItemName</w:t>
      </w:r>
      <w:proofErr w:type="spellEnd"/>
      <w:r w:rsidRPr="0056241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+ '\t'</w:t>
      </w:r>
    </w:p>
    <w:p w14:paraId="3E7731CF" w14:textId="2D2D75D1" w:rsidR="00C44C38" w:rsidRDefault="00562411" w:rsidP="0056241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Times New Roman"/>
          <w:b/>
          <w:bCs/>
          <w:color w:val="004786"/>
          <w:sz w:val="32"/>
          <w:szCs w:val="32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 xml:space="preserve">        </w:t>
      </w:r>
      <w:proofErr w:type="gramStart"/>
      <w:r w:rsidRPr="0056241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print(</w:t>
      </w:r>
      <w:proofErr w:type="gramEnd"/>
      <w:r w:rsidRPr="00562411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output,'\n')</w:t>
      </w:r>
    </w:p>
    <w:p w14:paraId="4B95BF3B" w14:textId="29DD7F2E" w:rsidR="006C65F1" w:rsidRDefault="006C65F1">
      <w:pPr>
        <w:spacing w:after="0" w:line="240" w:lineRule="auto"/>
        <w:rPr>
          <w:rFonts w:ascii="Arial" w:eastAsia="Times New Roman" w:hAnsi="Arial" w:cs="Times New Roman"/>
          <w:b/>
          <w:bCs/>
          <w:color w:val="004786"/>
          <w:sz w:val="32"/>
          <w:szCs w:val="32"/>
          <w:lang w:val="en-US" w:eastAsia="en-US"/>
        </w:rPr>
      </w:pPr>
    </w:p>
    <w:sectPr w:rsidR="006C65F1" w:rsidSect="005F4577">
      <w:footerReference w:type="default" r:id="rId9"/>
      <w:headerReference w:type="first" r:id="rId10"/>
      <w:footerReference w:type="first" r:id="rId11"/>
      <w:pgSz w:w="11900" w:h="16840"/>
      <w:pgMar w:top="1282" w:right="567" w:bottom="1134" w:left="567" w:header="630" w:footer="113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8C5070" w14:textId="77777777" w:rsidR="00996C79" w:rsidRDefault="00996C79">
      <w:pPr>
        <w:spacing w:after="0" w:line="240" w:lineRule="auto"/>
      </w:pPr>
      <w:r>
        <w:separator/>
      </w:r>
    </w:p>
  </w:endnote>
  <w:endnote w:type="continuationSeparator" w:id="0">
    <w:p w14:paraId="2608B5E3" w14:textId="77777777" w:rsidR="00996C79" w:rsidRDefault="00996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0F940" w14:textId="77777777" w:rsidR="00665101" w:rsidRPr="00112A93" w:rsidRDefault="00665101">
    <w:pPr>
      <w:pStyle w:val="Footer"/>
    </w:pPr>
    <w:r w:rsidRPr="0041798A">
      <w:rPr>
        <w:noProof/>
        <w:lang w:eastAsia="en-AU"/>
      </w:rPr>
      <w:drawing>
        <wp:anchor distT="0" distB="0" distL="114300" distR="114300" simplePos="0" relativeHeight="251656192" behindDoc="1" locked="0" layoutInCell="1" allowOverlap="1" wp14:anchorId="282559A9" wp14:editId="3BED7C3D">
          <wp:simplePos x="0" y="0"/>
          <wp:positionH relativeFrom="column">
            <wp:posOffset>-360045</wp:posOffset>
          </wp:positionH>
          <wp:positionV relativeFrom="page">
            <wp:posOffset>9973310</wp:posOffset>
          </wp:positionV>
          <wp:extent cx="7560310" cy="723900"/>
          <wp:effectExtent l="25400" t="0" r="8890" b="0"/>
          <wp:wrapNone/>
          <wp:docPr id="9" name="Picture 9" descr="FedU_A4_10mm_colour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dU_A4_10mm_colour_Foot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1" w:rightFromText="181" w:vertAnchor="page" w:horzAnchor="page" w:tblpX="568" w:tblpY="16047"/>
      <w:tblW w:w="10740" w:type="dxa"/>
      <w:tblBorders>
        <w:top w:val="none" w:sz="0" w:space="0" w:color="auto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6095"/>
      <w:gridCol w:w="2552"/>
    </w:tblGrid>
    <w:tr w:rsidR="00665101" w:rsidRPr="00112A93" w14:paraId="3EE8A297" w14:textId="77777777">
      <w:tc>
        <w:tcPr>
          <w:tcW w:w="2093" w:type="dxa"/>
          <w:vAlign w:val="center"/>
        </w:tcPr>
        <w:p w14:paraId="7163A9F9" w14:textId="77777777" w:rsidR="00665101" w:rsidRPr="00112A93" w:rsidRDefault="00665101" w:rsidP="00112A93">
          <w:pPr>
            <w:pStyle w:val="Footer"/>
            <w:rPr>
              <w:rFonts w:cs="Arial"/>
              <w:szCs w:val="12"/>
            </w:rPr>
          </w:pPr>
          <w:r w:rsidRPr="00112A93">
            <w:rPr>
              <w:rFonts w:cs="Arial"/>
              <w:szCs w:val="12"/>
            </w:rPr>
            <w:t>CRICOS Provider No. 00103D</w:t>
          </w:r>
        </w:p>
      </w:tc>
      <w:tc>
        <w:tcPr>
          <w:tcW w:w="6095" w:type="dxa"/>
          <w:vAlign w:val="center"/>
        </w:tcPr>
        <w:p w14:paraId="177CAE05" w14:textId="77777777" w:rsidR="00665101" w:rsidRPr="00112A93" w:rsidRDefault="00665101" w:rsidP="00112A93">
          <w:pPr>
            <w:pStyle w:val="Footer"/>
            <w:rPr>
              <w:rFonts w:cs="Arial"/>
              <w:szCs w:val="12"/>
            </w:rPr>
          </w:pPr>
          <w:r w:rsidRPr="00112A93">
            <w:rPr>
              <w:rFonts w:cs="Arial"/>
              <w:noProof/>
              <w:szCs w:val="12"/>
            </w:rPr>
            <w:t>Insert file name here</w:t>
          </w:r>
        </w:p>
      </w:tc>
      <w:tc>
        <w:tcPr>
          <w:tcW w:w="2552" w:type="dxa"/>
          <w:vAlign w:val="center"/>
        </w:tcPr>
        <w:sdt>
          <w:sdtPr>
            <w:rPr>
              <w:rFonts w:cs="Arial"/>
              <w:sz w:val="16"/>
              <w:szCs w:val="16"/>
            </w:rPr>
            <w:id w:val="232971764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cs="Arial"/>
                  <w:sz w:val="16"/>
                  <w:szCs w:val="16"/>
                </w:rPr>
                <w:id w:val="1375735929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252CB356" w14:textId="77777777" w:rsidR="00665101" w:rsidRPr="00112A93" w:rsidRDefault="00665101" w:rsidP="00112A93">
                  <w:pPr>
                    <w:pStyle w:val="Footer"/>
                    <w:jc w:val="right"/>
                    <w:rPr>
                      <w:rFonts w:cs="Arial"/>
                      <w:sz w:val="16"/>
                      <w:szCs w:val="16"/>
                    </w:rPr>
                  </w:pPr>
                  <w:r w:rsidRPr="00112A93">
                    <w:rPr>
                      <w:rFonts w:cs="Arial"/>
                      <w:sz w:val="16"/>
                      <w:szCs w:val="16"/>
                    </w:rPr>
                    <w:t xml:space="preserve">Page </w:t>
                  </w:r>
                  <w:r w:rsidRPr="00112A93">
                    <w:rPr>
                      <w:rFonts w:cs="Arial"/>
                      <w:sz w:val="16"/>
                      <w:szCs w:val="16"/>
                    </w:rPr>
                    <w:fldChar w:fldCharType="begin"/>
                  </w:r>
                  <w:r w:rsidRPr="00112A93">
                    <w:rPr>
                      <w:rFonts w:cs="Arial"/>
                      <w:sz w:val="16"/>
                      <w:szCs w:val="16"/>
                    </w:rPr>
                    <w:instrText xml:space="preserve"> PAGE </w:instrText>
                  </w:r>
                  <w:r w:rsidRPr="00112A93">
                    <w:rPr>
                      <w:rFonts w:cs="Arial"/>
                      <w:sz w:val="16"/>
                      <w:szCs w:val="16"/>
                    </w:rPr>
                    <w:fldChar w:fldCharType="separate"/>
                  </w:r>
                  <w:r w:rsidR="00013F6E">
                    <w:rPr>
                      <w:rFonts w:cs="Arial"/>
                      <w:noProof/>
                      <w:sz w:val="16"/>
                      <w:szCs w:val="16"/>
                    </w:rPr>
                    <w:t>6</w:t>
                  </w:r>
                  <w:r w:rsidRPr="00112A93">
                    <w:rPr>
                      <w:rFonts w:cs="Arial"/>
                      <w:sz w:val="16"/>
                      <w:szCs w:val="16"/>
                    </w:rPr>
                    <w:fldChar w:fldCharType="end"/>
                  </w:r>
                  <w:r w:rsidRPr="00112A93">
                    <w:rPr>
                      <w:rFonts w:cs="Arial"/>
                      <w:sz w:val="16"/>
                      <w:szCs w:val="16"/>
                    </w:rPr>
                    <w:t xml:space="preserve"> of </w:t>
                  </w:r>
                  <w:r w:rsidRPr="00112A93">
                    <w:rPr>
                      <w:rFonts w:cs="Arial"/>
                      <w:sz w:val="16"/>
                      <w:szCs w:val="16"/>
                    </w:rPr>
                    <w:fldChar w:fldCharType="begin"/>
                  </w:r>
                  <w:r w:rsidRPr="00112A93">
                    <w:rPr>
                      <w:rFonts w:cs="Arial"/>
                      <w:sz w:val="16"/>
                      <w:szCs w:val="16"/>
                    </w:rPr>
                    <w:instrText xml:space="preserve"> NUMPAGES  </w:instrText>
                  </w:r>
                  <w:r w:rsidRPr="00112A93">
                    <w:rPr>
                      <w:rFonts w:cs="Arial"/>
                      <w:sz w:val="16"/>
                      <w:szCs w:val="16"/>
                    </w:rPr>
                    <w:fldChar w:fldCharType="separate"/>
                  </w:r>
                  <w:r w:rsidR="0022296B">
                    <w:rPr>
                      <w:rFonts w:cs="Arial"/>
                      <w:noProof/>
                      <w:sz w:val="16"/>
                      <w:szCs w:val="16"/>
                    </w:rPr>
                    <w:t>8</w:t>
                  </w:r>
                  <w:r w:rsidRPr="00112A93">
                    <w:rPr>
                      <w:rFonts w:cs="Arial"/>
                      <w:sz w:val="16"/>
                      <w:szCs w:val="16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7DB2451B" w14:textId="77777777" w:rsidR="00665101" w:rsidRDefault="00665101">
    <w:pPr>
      <w:pStyle w:val="Footer"/>
    </w:pPr>
    <w:r w:rsidRPr="0041798A">
      <w:rPr>
        <w:noProof/>
        <w:lang w:eastAsia="en-AU"/>
      </w:rPr>
      <w:drawing>
        <wp:anchor distT="0" distB="0" distL="114300" distR="114300" simplePos="0" relativeHeight="251655168" behindDoc="1" locked="0" layoutInCell="1" allowOverlap="1" wp14:anchorId="2F2A968D" wp14:editId="0FDE782A">
          <wp:simplePos x="0" y="0"/>
          <wp:positionH relativeFrom="column">
            <wp:posOffset>-360045</wp:posOffset>
          </wp:positionH>
          <wp:positionV relativeFrom="page">
            <wp:posOffset>9994900</wp:posOffset>
          </wp:positionV>
          <wp:extent cx="7560310" cy="723900"/>
          <wp:effectExtent l="25400" t="0" r="8890" b="0"/>
          <wp:wrapNone/>
          <wp:docPr id="16" name="Picture 16" descr="FedU_A4_10mm_colour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dU_A4_10mm_colour_Foot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31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A5C024" w14:textId="77777777" w:rsidR="00996C79" w:rsidRDefault="00996C79">
      <w:pPr>
        <w:spacing w:after="0" w:line="240" w:lineRule="auto"/>
      </w:pPr>
      <w:r>
        <w:separator/>
      </w:r>
    </w:p>
  </w:footnote>
  <w:footnote w:type="continuationSeparator" w:id="0">
    <w:p w14:paraId="750ACD7D" w14:textId="77777777" w:rsidR="00996C79" w:rsidRDefault="00996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902C5" w14:textId="77777777" w:rsidR="00665101" w:rsidRDefault="00665101" w:rsidP="0010132B">
    <w:pPr>
      <w:pStyle w:val="Header"/>
      <w:tabs>
        <w:tab w:val="clear" w:pos="4320"/>
        <w:tab w:val="clear" w:pos="8640"/>
        <w:tab w:val="center" w:pos="5383"/>
      </w:tabs>
    </w:pPr>
    <w:r w:rsidRPr="0041798A">
      <w:rPr>
        <w:noProof/>
        <w:lang w:eastAsia="en-AU"/>
      </w:rPr>
      <w:drawing>
        <wp:anchor distT="0" distB="0" distL="114300" distR="114300" simplePos="0" relativeHeight="251672576" behindDoc="1" locked="0" layoutInCell="1" allowOverlap="1" wp14:anchorId="20C413D1" wp14:editId="1D3902BC">
          <wp:simplePos x="0" y="0"/>
          <wp:positionH relativeFrom="column">
            <wp:posOffset>-343528</wp:posOffset>
          </wp:positionH>
          <wp:positionV relativeFrom="page">
            <wp:posOffset>-209550</wp:posOffset>
          </wp:positionV>
          <wp:extent cx="7559040" cy="1079500"/>
          <wp:effectExtent l="0" t="0" r="3810" b="6350"/>
          <wp:wrapNone/>
          <wp:docPr id="11" name="Picture 11" descr="FedU_A4_10mm_colourBG_300ppi_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dU_A4_10mm_colourBG_300ppi_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040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164A">
      <w:t>School of Science, Engineering and Information Technology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F7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F95F4B"/>
    <w:multiLevelType w:val="hybridMultilevel"/>
    <w:tmpl w:val="5DE213A0"/>
    <w:lvl w:ilvl="0" w:tplc="85FECF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2257F"/>
    <w:multiLevelType w:val="hybridMultilevel"/>
    <w:tmpl w:val="8B827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7608A"/>
    <w:multiLevelType w:val="hybridMultilevel"/>
    <w:tmpl w:val="5BAC37E4"/>
    <w:lvl w:ilvl="0" w:tplc="4DC296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47DF8"/>
    <w:multiLevelType w:val="multilevel"/>
    <w:tmpl w:val="D4044FF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7113A35"/>
    <w:multiLevelType w:val="hybridMultilevel"/>
    <w:tmpl w:val="7F00917A"/>
    <w:lvl w:ilvl="0" w:tplc="7C20598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5438E"/>
    <w:multiLevelType w:val="multilevel"/>
    <w:tmpl w:val="9DDCAC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AD548F7"/>
    <w:multiLevelType w:val="hybridMultilevel"/>
    <w:tmpl w:val="7F00917A"/>
    <w:lvl w:ilvl="0" w:tplc="7C20598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6565F"/>
    <w:multiLevelType w:val="hybridMultilevel"/>
    <w:tmpl w:val="7F00917A"/>
    <w:lvl w:ilvl="0" w:tplc="7C20598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A4DAF"/>
    <w:multiLevelType w:val="hybridMultilevel"/>
    <w:tmpl w:val="7F00917A"/>
    <w:lvl w:ilvl="0" w:tplc="7C20598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27D32"/>
    <w:multiLevelType w:val="hybridMultilevel"/>
    <w:tmpl w:val="785036AA"/>
    <w:lvl w:ilvl="0" w:tplc="016E51C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E1C30"/>
    <w:multiLevelType w:val="hybridMultilevel"/>
    <w:tmpl w:val="480A27E4"/>
    <w:lvl w:ilvl="0" w:tplc="E7D8102C">
      <w:start w:val="1"/>
      <w:numFmt w:val="bullet"/>
      <w:pStyle w:val="FedBodyBulletIndent"/>
      <w:lvlText w:val="•"/>
      <w:lvlJc w:val="left"/>
      <w:pPr>
        <w:tabs>
          <w:tab w:val="num" w:pos="360"/>
        </w:tabs>
        <w:ind w:left="340" w:hanging="340"/>
      </w:pPr>
      <w:rPr>
        <w:rFonts w:ascii="Arial" w:hAnsi="Aria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3270D7A"/>
    <w:multiLevelType w:val="hybridMultilevel"/>
    <w:tmpl w:val="7F00917A"/>
    <w:lvl w:ilvl="0" w:tplc="7C20598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A630B"/>
    <w:multiLevelType w:val="multilevel"/>
    <w:tmpl w:val="97146CAE"/>
    <w:lvl w:ilvl="0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2C7001E"/>
    <w:multiLevelType w:val="multilevel"/>
    <w:tmpl w:val="7F54442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7EEF5C83"/>
    <w:multiLevelType w:val="hybridMultilevel"/>
    <w:tmpl w:val="48007FEE"/>
    <w:lvl w:ilvl="0" w:tplc="603A2726">
      <w:start w:val="1"/>
      <w:numFmt w:val="decimal"/>
      <w:lvlText w:val="%1.)"/>
      <w:lvlJc w:val="left"/>
      <w:pPr>
        <w:ind w:left="1080" w:hanging="720"/>
      </w:pPr>
      <w:rPr>
        <w:rFonts w:ascii="Calibri" w:hAnsi="Calibri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4"/>
  </w:num>
  <w:num w:numId="5">
    <w:abstractNumId w:val="1"/>
  </w:num>
  <w:num w:numId="6">
    <w:abstractNumId w:val="10"/>
  </w:num>
  <w:num w:numId="7">
    <w:abstractNumId w:val="8"/>
  </w:num>
  <w:num w:numId="8">
    <w:abstractNumId w:val="12"/>
  </w:num>
  <w:num w:numId="9">
    <w:abstractNumId w:val="9"/>
  </w:num>
  <w:num w:numId="10">
    <w:abstractNumId w:val="5"/>
  </w:num>
  <w:num w:numId="11">
    <w:abstractNumId w:val="7"/>
  </w:num>
  <w:num w:numId="12">
    <w:abstractNumId w:val="3"/>
  </w:num>
  <w:num w:numId="13">
    <w:abstractNumId w:val="0"/>
  </w:num>
  <w:num w:numId="14">
    <w:abstractNumId w:val="15"/>
  </w:num>
  <w:num w:numId="15">
    <w:abstractNumId w:val="2"/>
  </w:num>
  <w:num w:numId="16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E1"/>
    <w:rsid w:val="000012F0"/>
    <w:rsid w:val="00005731"/>
    <w:rsid w:val="000062EB"/>
    <w:rsid w:val="000064ED"/>
    <w:rsid w:val="00013F6E"/>
    <w:rsid w:val="000167E9"/>
    <w:rsid w:val="00023F64"/>
    <w:rsid w:val="00025AFC"/>
    <w:rsid w:val="000361C1"/>
    <w:rsid w:val="000374E1"/>
    <w:rsid w:val="00050848"/>
    <w:rsid w:val="00052287"/>
    <w:rsid w:val="00061455"/>
    <w:rsid w:val="00063080"/>
    <w:rsid w:val="00065AB7"/>
    <w:rsid w:val="0006751D"/>
    <w:rsid w:val="00071542"/>
    <w:rsid w:val="00075EEB"/>
    <w:rsid w:val="00076BE8"/>
    <w:rsid w:val="00077A05"/>
    <w:rsid w:val="00086882"/>
    <w:rsid w:val="00086F40"/>
    <w:rsid w:val="00090B8C"/>
    <w:rsid w:val="00092567"/>
    <w:rsid w:val="0009423C"/>
    <w:rsid w:val="000A1DC4"/>
    <w:rsid w:val="000C36FA"/>
    <w:rsid w:val="000C5C68"/>
    <w:rsid w:val="000C6409"/>
    <w:rsid w:val="000C643F"/>
    <w:rsid w:val="000D18B8"/>
    <w:rsid w:val="000D3309"/>
    <w:rsid w:val="000D5F38"/>
    <w:rsid w:val="000D7B97"/>
    <w:rsid w:val="000F0E53"/>
    <w:rsid w:val="000F231D"/>
    <w:rsid w:val="000F26AB"/>
    <w:rsid w:val="000F3444"/>
    <w:rsid w:val="000F4430"/>
    <w:rsid w:val="000F789D"/>
    <w:rsid w:val="001005E3"/>
    <w:rsid w:val="0010132B"/>
    <w:rsid w:val="00106797"/>
    <w:rsid w:val="001104D6"/>
    <w:rsid w:val="00112A88"/>
    <w:rsid w:val="00112A93"/>
    <w:rsid w:val="0011679D"/>
    <w:rsid w:val="001315A1"/>
    <w:rsid w:val="00136D4F"/>
    <w:rsid w:val="00164C51"/>
    <w:rsid w:val="00166054"/>
    <w:rsid w:val="00166355"/>
    <w:rsid w:val="00175C71"/>
    <w:rsid w:val="00193960"/>
    <w:rsid w:val="00193E83"/>
    <w:rsid w:val="001C1CCE"/>
    <w:rsid w:val="001C2BB6"/>
    <w:rsid w:val="001C2C9F"/>
    <w:rsid w:val="001C5539"/>
    <w:rsid w:val="001C59BB"/>
    <w:rsid w:val="001C7D92"/>
    <w:rsid w:val="001F5B87"/>
    <w:rsid w:val="002010B6"/>
    <w:rsid w:val="002014FD"/>
    <w:rsid w:val="002036EA"/>
    <w:rsid w:val="0021022C"/>
    <w:rsid w:val="0021054E"/>
    <w:rsid w:val="002107D7"/>
    <w:rsid w:val="002145B0"/>
    <w:rsid w:val="00215DB3"/>
    <w:rsid w:val="0022296B"/>
    <w:rsid w:val="00227589"/>
    <w:rsid w:val="00233BF5"/>
    <w:rsid w:val="00235766"/>
    <w:rsid w:val="0024079C"/>
    <w:rsid w:val="00244895"/>
    <w:rsid w:val="00244987"/>
    <w:rsid w:val="00252885"/>
    <w:rsid w:val="00253D74"/>
    <w:rsid w:val="00254EF8"/>
    <w:rsid w:val="002642D5"/>
    <w:rsid w:val="0027428D"/>
    <w:rsid w:val="00277F4A"/>
    <w:rsid w:val="00280374"/>
    <w:rsid w:val="0028045F"/>
    <w:rsid w:val="0029100D"/>
    <w:rsid w:val="00292ABB"/>
    <w:rsid w:val="00294BDE"/>
    <w:rsid w:val="00295FD6"/>
    <w:rsid w:val="00297D50"/>
    <w:rsid w:val="002A2167"/>
    <w:rsid w:val="002A5173"/>
    <w:rsid w:val="002B3C57"/>
    <w:rsid w:val="002C567C"/>
    <w:rsid w:val="002D6B1B"/>
    <w:rsid w:val="002E096E"/>
    <w:rsid w:val="002F5483"/>
    <w:rsid w:val="002F7709"/>
    <w:rsid w:val="00300981"/>
    <w:rsid w:val="00301271"/>
    <w:rsid w:val="00305ADC"/>
    <w:rsid w:val="00313422"/>
    <w:rsid w:val="00317D51"/>
    <w:rsid w:val="003230B1"/>
    <w:rsid w:val="00323424"/>
    <w:rsid w:val="00323E0E"/>
    <w:rsid w:val="00324ADE"/>
    <w:rsid w:val="00326FEE"/>
    <w:rsid w:val="00333088"/>
    <w:rsid w:val="00340385"/>
    <w:rsid w:val="003427A7"/>
    <w:rsid w:val="00342CCD"/>
    <w:rsid w:val="00345AC3"/>
    <w:rsid w:val="00354582"/>
    <w:rsid w:val="00362511"/>
    <w:rsid w:val="00367FF0"/>
    <w:rsid w:val="0037237C"/>
    <w:rsid w:val="00372A60"/>
    <w:rsid w:val="00376B95"/>
    <w:rsid w:val="00383D09"/>
    <w:rsid w:val="00387425"/>
    <w:rsid w:val="00390EF4"/>
    <w:rsid w:val="0039291B"/>
    <w:rsid w:val="00393C3B"/>
    <w:rsid w:val="00395866"/>
    <w:rsid w:val="00395FBC"/>
    <w:rsid w:val="003A178F"/>
    <w:rsid w:val="003A3225"/>
    <w:rsid w:val="003A5CF1"/>
    <w:rsid w:val="003A6005"/>
    <w:rsid w:val="003A6FDC"/>
    <w:rsid w:val="003B519A"/>
    <w:rsid w:val="003C02AB"/>
    <w:rsid w:val="003D44D6"/>
    <w:rsid w:val="003E272B"/>
    <w:rsid w:val="003E71B1"/>
    <w:rsid w:val="003F0B1E"/>
    <w:rsid w:val="003F5A58"/>
    <w:rsid w:val="00400886"/>
    <w:rsid w:val="00403ADB"/>
    <w:rsid w:val="00404834"/>
    <w:rsid w:val="00404F66"/>
    <w:rsid w:val="00407500"/>
    <w:rsid w:val="00407D3A"/>
    <w:rsid w:val="00412F6B"/>
    <w:rsid w:val="0041798A"/>
    <w:rsid w:val="004228C5"/>
    <w:rsid w:val="00426465"/>
    <w:rsid w:val="004275DD"/>
    <w:rsid w:val="00430B2E"/>
    <w:rsid w:val="00432218"/>
    <w:rsid w:val="00432D88"/>
    <w:rsid w:val="0043544F"/>
    <w:rsid w:val="004457AE"/>
    <w:rsid w:val="00446C89"/>
    <w:rsid w:val="00453B67"/>
    <w:rsid w:val="0045533C"/>
    <w:rsid w:val="00455535"/>
    <w:rsid w:val="0045616E"/>
    <w:rsid w:val="00457F1E"/>
    <w:rsid w:val="004630F2"/>
    <w:rsid w:val="004668ED"/>
    <w:rsid w:val="004678D2"/>
    <w:rsid w:val="00471B91"/>
    <w:rsid w:val="00474672"/>
    <w:rsid w:val="00475705"/>
    <w:rsid w:val="0048120E"/>
    <w:rsid w:val="004818CE"/>
    <w:rsid w:val="00481E34"/>
    <w:rsid w:val="00484D9C"/>
    <w:rsid w:val="00495811"/>
    <w:rsid w:val="0049616F"/>
    <w:rsid w:val="0049620E"/>
    <w:rsid w:val="004A1BB7"/>
    <w:rsid w:val="004A2B8D"/>
    <w:rsid w:val="004A58B6"/>
    <w:rsid w:val="004A5B0C"/>
    <w:rsid w:val="004A5D75"/>
    <w:rsid w:val="004B1E4F"/>
    <w:rsid w:val="004B7A4F"/>
    <w:rsid w:val="004C040F"/>
    <w:rsid w:val="004C2AAD"/>
    <w:rsid w:val="004C3AE6"/>
    <w:rsid w:val="004C5C8B"/>
    <w:rsid w:val="004D1A46"/>
    <w:rsid w:val="004D2034"/>
    <w:rsid w:val="004D476D"/>
    <w:rsid w:val="004D5C4B"/>
    <w:rsid w:val="004E00CA"/>
    <w:rsid w:val="004E04A3"/>
    <w:rsid w:val="004E358E"/>
    <w:rsid w:val="004E6493"/>
    <w:rsid w:val="004E6EE2"/>
    <w:rsid w:val="004E707C"/>
    <w:rsid w:val="004F0695"/>
    <w:rsid w:val="004F0F78"/>
    <w:rsid w:val="00502C07"/>
    <w:rsid w:val="00502F49"/>
    <w:rsid w:val="005044B1"/>
    <w:rsid w:val="00515F7C"/>
    <w:rsid w:val="00517453"/>
    <w:rsid w:val="00521305"/>
    <w:rsid w:val="005216E9"/>
    <w:rsid w:val="00525FAC"/>
    <w:rsid w:val="005266AD"/>
    <w:rsid w:val="005324C1"/>
    <w:rsid w:val="0053298E"/>
    <w:rsid w:val="00532D46"/>
    <w:rsid w:val="00535322"/>
    <w:rsid w:val="0054010F"/>
    <w:rsid w:val="00542811"/>
    <w:rsid w:val="00550510"/>
    <w:rsid w:val="00552BAD"/>
    <w:rsid w:val="00556D27"/>
    <w:rsid w:val="00562411"/>
    <w:rsid w:val="00572360"/>
    <w:rsid w:val="0057299C"/>
    <w:rsid w:val="00573E82"/>
    <w:rsid w:val="005756A7"/>
    <w:rsid w:val="005810D2"/>
    <w:rsid w:val="005836C0"/>
    <w:rsid w:val="00584008"/>
    <w:rsid w:val="00584ED6"/>
    <w:rsid w:val="005855CF"/>
    <w:rsid w:val="005941B7"/>
    <w:rsid w:val="005A071D"/>
    <w:rsid w:val="005B1D3C"/>
    <w:rsid w:val="005B39AC"/>
    <w:rsid w:val="005C0A73"/>
    <w:rsid w:val="005C5697"/>
    <w:rsid w:val="005C7ED4"/>
    <w:rsid w:val="005E192A"/>
    <w:rsid w:val="005E5DC9"/>
    <w:rsid w:val="005E7A28"/>
    <w:rsid w:val="005F4577"/>
    <w:rsid w:val="005F4D02"/>
    <w:rsid w:val="005F5ADA"/>
    <w:rsid w:val="005F6B5A"/>
    <w:rsid w:val="00610922"/>
    <w:rsid w:val="00617627"/>
    <w:rsid w:val="0062108A"/>
    <w:rsid w:val="00634D11"/>
    <w:rsid w:val="00635A99"/>
    <w:rsid w:val="006447E9"/>
    <w:rsid w:val="0064638A"/>
    <w:rsid w:val="00662C80"/>
    <w:rsid w:val="0066331D"/>
    <w:rsid w:val="00665101"/>
    <w:rsid w:val="00667977"/>
    <w:rsid w:val="006749DF"/>
    <w:rsid w:val="00676D32"/>
    <w:rsid w:val="006801D9"/>
    <w:rsid w:val="00685762"/>
    <w:rsid w:val="0068588B"/>
    <w:rsid w:val="00685A3A"/>
    <w:rsid w:val="006912AB"/>
    <w:rsid w:val="00695834"/>
    <w:rsid w:val="006A1280"/>
    <w:rsid w:val="006A14C3"/>
    <w:rsid w:val="006A1C92"/>
    <w:rsid w:val="006A5AFF"/>
    <w:rsid w:val="006A5EDC"/>
    <w:rsid w:val="006A7CAF"/>
    <w:rsid w:val="006B06B0"/>
    <w:rsid w:val="006B0845"/>
    <w:rsid w:val="006B346F"/>
    <w:rsid w:val="006B6650"/>
    <w:rsid w:val="006C2EA5"/>
    <w:rsid w:val="006C65F1"/>
    <w:rsid w:val="006D18EF"/>
    <w:rsid w:val="006D6C4F"/>
    <w:rsid w:val="006E20D2"/>
    <w:rsid w:val="006E4D2F"/>
    <w:rsid w:val="006E658F"/>
    <w:rsid w:val="006E7571"/>
    <w:rsid w:val="006E7EA2"/>
    <w:rsid w:val="006F1A3A"/>
    <w:rsid w:val="006F3E78"/>
    <w:rsid w:val="006F58F7"/>
    <w:rsid w:val="006F6F2C"/>
    <w:rsid w:val="007104B9"/>
    <w:rsid w:val="00710D60"/>
    <w:rsid w:val="00711467"/>
    <w:rsid w:val="00713395"/>
    <w:rsid w:val="007153DE"/>
    <w:rsid w:val="00716205"/>
    <w:rsid w:val="00716DCC"/>
    <w:rsid w:val="00717001"/>
    <w:rsid w:val="00721845"/>
    <w:rsid w:val="0072542D"/>
    <w:rsid w:val="00726FB8"/>
    <w:rsid w:val="00731353"/>
    <w:rsid w:val="007321FF"/>
    <w:rsid w:val="00741716"/>
    <w:rsid w:val="007427BC"/>
    <w:rsid w:val="00745886"/>
    <w:rsid w:val="00745A7D"/>
    <w:rsid w:val="00747FDC"/>
    <w:rsid w:val="0075050D"/>
    <w:rsid w:val="007535C6"/>
    <w:rsid w:val="0075704E"/>
    <w:rsid w:val="00762D78"/>
    <w:rsid w:val="00765D02"/>
    <w:rsid w:val="0078028F"/>
    <w:rsid w:val="00783DBD"/>
    <w:rsid w:val="007849DC"/>
    <w:rsid w:val="00784F1B"/>
    <w:rsid w:val="00785F0A"/>
    <w:rsid w:val="00787B4F"/>
    <w:rsid w:val="007A7E41"/>
    <w:rsid w:val="007B0F20"/>
    <w:rsid w:val="007B51CF"/>
    <w:rsid w:val="007B69E1"/>
    <w:rsid w:val="007C0F0F"/>
    <w:rsid w:val="007D5412"/>
    <w:rsid w:val="007D71C1"/>
    <w:rsid w:val="007E209D"/>
    <w:rsid w:val="00805375"/>
    <w:rsid w:val="00810BE8"/>
    <w:rsid w:val="0081358A"/>
    <w:rsid w:val="00814050"/>
    <w:rsid w:val="00815A52"/>
    <w:rsid w:val="008172DE"/>
    <w:rsid w:val="00817925"/>
    <w:rsid w:val="00821ED1"/>
    <w:rsid w:val="008246CC"/>
    <w:rsid w:val="00825250"/>
    <w:rsid w:val="00831B9A"/>
    <w:rsid w:val="00832DC9"/>
    <w:rsid w:val="00834F87"/>
    <w:rsid w:val="0084284C"/>
    <w:rsid w:val="00842FBE"/>
    <w:rsid w:val="00844DC4"/>
    <w:rsid w:val="00846E2C"/>
    <w:rsid w:val="00850247"/>
    <w:rsid w:val="008578C6"/>
    <w:rsid w:val="00870E03"/>
    <w:rsid w:val="00872819"/>
    <w:rsid w:val="00872F47"/>
    <w:rsid w:val="0087399B"/>
    <w:rsid w:val="00876D9A"/>
    <w:rsid w:val="00882C17"/>
    <w:rsid w:val="00887D1F"/>
    <w:rsid w:val="00894C07"/>
    <w:rsid w:val="00896212"/>
    <w:rsid w:val="008A4A49"/>
    <w:rsid w:val="008B25FE"/>
    <w:rsid w:val="008B3B93"/>
    <w:rsid w:val="008B64F8"/>
    <w:rsid w:val="008C1C90"/>
    <w:rsid w:val="008C3637"/>
    <w:rsid w:val="008D37C4"/>
    <w:rsid w:val="008E7CFE"/>
    <w:rsid w:val="008E7E45"/>
    <w:rsid w:val="008F0D79"/>
    <w:rsid w:val="008F21CB"/>
    <w:rsid w:val="008F4F33"/>
    <w:rsid w:val="008F64CD"/>
    <w:rsid w:val="00901E4D"/>
    <w:rsid w:val="009021F7"/>
    <w:rsid w:val="00904D03"/>
    <w:rsid w:val="00910605"/>
    <w:rsid w:val="0091209E"/>
    <w:rsid w:val="00912BCA"/>
    <w:rsid w:val="00930A6A"/>
    <w:rsid w:val="00936FF2"/>
    <w:rsid w:val="00940C61"/>
    <w:rsid w:val="00941A97"/>
    <w:rsid w:val="00945D33"/>
    <w:rsid w:val="00965E33"/>
    <w:rsid w:val="00966CF1"/>
    <w:rsid w:val="00970A77"/>
    <w:rsid w:val="00991530"/>
    <w:rsid w:val="00991EB0"/>
    <w:rsid w:val="00996C79"/>
    <w:rsid w:val="009A0F77"/>
    <w:rsid w:val="009A1ABF"/>
    <w:rsid w:val="009A1E02"/>
    <w:rsid w:val="009A7A33"/>
    <w:rsid w:val="009B04EB"/>
    <w:rsid w:val="009C3567"/>
    <w:rsid w:val="009C662A"/>
    <w:rsid w:val="009C6FB6"/>
    <w:rsid w:val="009D109D"/>
    <w:rsid w:val="009E4C15"/>
    <w:rsid w:val="009E622E"/>
    <w:rsid w:val="009E77D7"/>
    <w:rsid w:val="009F5945"/>
    <w:rsid w:val="00A00331"/>
    <w:rsid w:val="00A01194"/>
    <w:rsid w:val="00A071AF"/>
    <w:rsid w:val="00A07851"/>
    <w:rsid w:val="00A10793"/>
    <w:rsid w:val="00A1103D"/>
    <w:rsid w:val="00A12915"/>
    <w:rsid w:val="00A166AE"/>
    <w:rsid w:val="00A2794D"/>
    <w:rsid w:val="00A27FF7"/>
    <w:rsid w:val="00A34596"/>
    <w:rsid w:val="00A5390D"/>
    <w:rsid w:val="00A561F2"/>
    <w:rsid w:val="00A56BBF"/>
    <w:rsid w:val="00A6098B"/>
    <w:rsid w:val="00A805C0"/>
    <w:rsid w:val="00A82474"/>
    <w:rsid w:val="00A85B2D"/>
    <w:rsid w:val="00A92B46"/>
    <w:rsid w:val="00A948E5"/>
    <w:rsid w:val="00AA4F6B"/>
    <w:rsid w:val="00AA757B"/>
    <w:rsid w:val="00AA7ABB"/>
    <w:rsid w:val="00AA7E6D"/>
    <w:rsid w:val="00AB2CA8"/>
    <w:rsid w:val="00AB4D2F"/>
    <w:rsid w:val="00AB508F"/>
    <w:rsid w:val="00AB6648"/>
    <w:rsid w:val="00AC4EAF"/>
    <w:rsid w:val="00AC6643"/>
    <w:rsid w:val="00AC7B87"/>
    <w:rsid w:val="00AD05E6"/>
    <w:rsid w:val="00AD3136"/>
    <w:rsid w:val="00AD363C"/>
    <w:rsid w:val="00AD5271"/>
    <w:rsid w:val="00AE5486"/>
    <w:rsid w:val="00AE605F"/>
    <w:rsid w:val="00AE6492"/>
    <w:rsid w:val="00AF0F70"/>
    <w:rsid w:val="00AF109D"/>
    <w:rsid w:val="00AF11C4"/>
    <w:rsid w:val="00AF787F"/>
    <w:rsid w:val="00B05C66"/>
    <w:rsid w:val="00B07576"/>
    <w:rsid w:val="00B12DA7"/>
    <w:rsid w:val="00B207BD"/>
    <w:rsid w:val="00B238FB"/>
    <w:rsid w:val="00B337B9"/>
    <w:rsid w:val="00B433D5"/>
    <w:rsid w:val="00B50214"/>
    <w:rsid w:val="00B55DB5"/>
    <w:rsid w:val="00B572EF"/>
    <w:rsid w:val="00B57F6E"/>
    <w:rsid w:val="00B72993"/>
    <w:rsid w:val="00B807A4"/>
    <w:rsid w:val="00B83D30"/>
    <w:rsid w:val="00B86599"/>
    <w:rsid w:val="00B86BFC"/>
    <w:rsid w:val="00B93335"/>
    <w:rsid w:val="00BA0DC9"/>
    <w:rsid w:val="00BB5BB0"/>
    <w:rsid w:val="00BB71EC"/>
    <w:rsid w:val="00BC1261"/>
    <w:rsid w:val="00BC2B87"/>
    <w:rsid w:val="00BC4DC1"/>
    <w:rsid w:val="00BD2F31"/>
    <w:rsid w:val="00BE28A0"/>
    <w:rsid w:val="00BE4A71"/>
    <w:rsid w:val="00BE4E88"/>
    <w:rsid w:val="00BE56ED"/>
    <w:rsid w:val="00BF05B2"/>
    <w:rsid w:val="00BF2C18"/>
    <w:rsid w:val="00BF3D63"/>
    <w:rsid w:val="00C067D8"/>
    <w:rsid w:val="00C10378"/>
    <w:rsid w:val="00C1307A"/>
    <w:rsid w:val="00C21313"/>
    <w:rsid w:val="00C21F10"/>
    <w:rsid w:val="00C226C2"/>
    <w:rsid w:val="00C26365"/>
    <w:rsid w:val="00C30B21"/>
    <w:rsid w:val="00C41DDA"/>
    <w:rsid w:val="00C44C38"/>
    <w:rsid w:val="00C4732B"/>
    <w:rsid w:val="00C50A99"/>
    <w:rsid w:val="00C5154F"/>
    <w:rsid w:val="00C53CD5"/>
    <w:rsid w:val="00C541BD"/>
    <w:rsid w:val="00C61796"/>
    <w:rsid w:val="00C66764"/>
    <w:rsid w:val="00C7050F"/>
    <w:rsid w:val="00C70C2C"/>
    <w:rsid w:val="00C731C1"/>
    <w:rsid w:val="00C76EF6"/>
    <w:rsid w:val="00C8785A"/>
    <w:rsid w:val="00C87BC7"/>
    <w:rsid w:val="00C92F73"/>
    <w:rsid w:val="00C93733"/>
    <w:rsid w:val="00CA7F08"/>
    <w:rsid w:val="00CB1C49"/>
    <w:rsid w:val="00CB76FF"/>
    <w:rsid w:val="00CB77CF"/>
    <w:rsid w:val="00CC0C94"/>
    <w:rsid w:val="00CC5DAC"/>
    <w:rsid w:val="00CC61D2"/>
    <w:rsid w:val="00CD0010"/>
    <w:rsid w:val="00CD00FA"/>
    <w:rsid w:val="00CD21DD"/>
    <w:rsid w:val="00CD4F31"/>
    <w:rsid w:val="00CE3538"/>
    <w:rsid w:val="00CF4D9F"/>
    <w:rsid w:val="00CF72B0"/>
    <w:rsid w:val="00D009F3"/>
    <w:rsid w:val="00D01988"/>
    <w:rsid w:val="00D07310"/>
    <w:rsid w:val="00D11553"/>
    <w:rsid w:val="00D12024"/>
    <w:rsid w:val="00D140F2"/>
    <w:rsid w:val="00D15233"/>
    <w:rsid w:val="00D1560D"/>
    <w:rsid w:val="00D1686D"/>
    <w:rsid w:val="00D20550"/>
    <w:rsid w:val="00D2082F"/>
    <w:rsid w:val="00D22584"/>
    <w:rsid w:val="00D248C0"/>
    <w:rsid w:val="00D26CDC"/>
    <w:rsid w:val="00D4773E"/>
    <w:rsid w:val="00D47CAE"/>
    <w:rsid w:val="00D5090B"/>
    <w:rsid w:val="00D531E9"/>
    <w:rsid w:val="00D60D28"/>
    <w:rsid w:val="00D6327F"/>
    <w:rsid w:val="00D66960"/>
    <w:rsid w:val="00D73779"/>
    <w:rsid w:val="00D75453"/>
    <w:rsid w:val="00D8336E"/>
    <w:rsid w:val="00D85AED"/>
    <w:rsid w:val="00DA66E0"/>
    <w:rsid w:val="00DB26C3"/>
    <w:rsid w:val="00DC1BC9"/>
    <w:rsid w:val="00DC4114"/>
    <w:rsid w:val="00DC4498"/>
    <w:rsid w:val="00DD52FE"/>
    <w:rsid w:val="00DE3A06"/>
    <w:rsid w:val="00DE3A55"/>
    <w:rsid w:val="00DE4F4B"/>
    <w:rsid w:val="00DE5EA8"/>
    <w:rsid w:val="00DF04D2"/>
    <w:rsid w:val="00DF166F"/>
    <w:rsid w:val="00DF4550"/>
    <w:rsid w:val="00DF48EE"/>
    <w:rsid w:val="00DF5C1D"/>
    <w:rsid w:val="00E0164A"/>
    <w:rsid w:val="00E06592"/>
    <w:rsid w:val="00E10023"/>
    <w:rsid w:val="00E1095D"/>
    <w:rsid w:val="00E11295"/>
    <w:rsid w:val="00E1246D"/>
    <w:rsid w:val="00E14933"/>
    <w:rsid w:val="00E37451"/>
    <w:rsid w:val="00E42966"/>
    <w:rsid w:val="00E44BD6"/>
    <w:rsid w:val="00E45782"/>
    <w:rsid w:val="00E4616B"/>
    <w:rsid w:val="00E55C16"/>
    <w:rsid w:val="00E62288"/>
    <w:rsid w:val="00E62364"/>
    <w:rsid w:val="00E645CB"/>
    <w:rsid w:val="00E645FE"/>
    <w:rsid w:val="00E64C6A"/>
    <w:rsid w:val="00E72939"/>
    <w:rsid w:val="00E7387F"/>
    <w:rsid w:val="00EA01BD"/>
    <w:rsid w:val="00EA4A8B"/>
    <w:rsid w:val="00EA6517"/>
    <w:rsid w:val="00EA7945"/>
    <w:rsid w:val="00EB39B4"/>
    <w:rsid w:val="00EC039D"/>
    <w:rsid w:val="00EC2F0B"/>
    <w:rsid w:val="00EC58F9"/>
    <w:rsid w:val="00EC6567"/>
    <w:rsid w:val="00EE2DC7"/>
    <w:rsid w:val="00EE608B"/>
    <w:rsid w:val="00EE6FC8"/>
    <w:rsid w:val="00EF3ECA"/>
    <w:rsid w:val="00EF76BF"/>
    <w:rsid w:val="00F024A8"/>
    <w:rsid w:val="00F05A65"/>
    <w:rsid w:val="00F0643A"/>
    <w:rsid w:val="00F066F0"/>
    <w:rsid w:val="00F22FD2"/>
    <w:rsid w:val="00F24C49"/>
    <w:rsid w:val="00F2609C"/>
    <w:rsid w:val="00F30190"/>
    <w:rsid w:val="00F3057D"/>
    <w:rsid w:val="00F35657"/>
    <w:rsid w:val="00F35A76"/>
    <w:rsid w:val="00F35EC5"/>
    <w:rsid w:val="00F3691F"/>
    <w:rsid w:val="00F441F6"/>
    <w:rsid w:val="00F4639D"/>
    <w:rsid w:val="00F47780"/>
    <w:rsid w:val="00F47DC1"/>
    <w:rsid w:val="00F559F7"/>
    <w:rsid w:val="00F56B3D"/>
    <w:rsid w:val="00F60DF0"/>
    <w:rsid w:val="00F66279"/>
    <w:rsid w:val="00F66463"/>
    <w:rsid w:val="00F702C6"/>
    <w:rsid w:val="00F7070B"/>
    <w:rsid w:val="00F720D9"/>
    <w:rsid w:val="00F73837"/>
    <w:rsid w:val="00F74EDF"/>
    <w:rsid w:val="00F761F0"/>
    <w:rsid w:val="00F8336E"/>
    <w:rsid w:val="00F8670D"/>
    <w:rsid w:val="00F9260B"/>
    <w:rsid w:val="00F94D9B"/>
    <w:rsid w:val="00FB03FE"/>
    <w:rsid w:val="00FB7F66"/>
    <w:rsid w:val="00FC5CC6"/>
    <w:rsid w:val="00FC7143"/>
    <w:rsid w:val="00FD0FE4"/>
    <w:rsid w:val="00FD4BA4"/>
    <w:rsid w:val="00FD52EB"/>
    <w:rsid w:val="00FD7AC5"/>
    <w:rsid w:val="00FE5113"/>
    <w:rsid w:val="00FF4153"/>
    <w:rsid w:val="00FF522C"/>
    <w:rsid w:val="00FF6758"/>
    <w:rsid w:val="00FF6F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BC4F2"/>
  <w15:docId w15:val="{77BEF52A-F213-45EC-A609-E4F586AB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28F"/>
    <w:pPr>
      <w:spacing w:after="200" w:line="276" w:lineRule="auto"/>
    </w:pPr>
    <w:rPr>
      <w:rFonts w:eastAsiaTheme="minorEastAsia"/>
      <w:sz w:val="22"/>
      <w:szCs w:val="22"/>
      <w:lang w:val="en-AU" w:eastAsia="zh-CN"/>
    </w:rPr>
  </w:style>
  <w:style w:type="paragraph" w:styleId="Heading1">
    <w:name w:val="heading 1"/>
    <w:aliases w:val="Heading 1 Fed L1 Heading"/>
    <w:basedOn w:val="Normal"/>
    <w:next w:val="FedBody1013"/>
    <w:link w:val="Heading1Char"/>
    <w:uiPriority w:val="9"/>
    <w:qFormat/>
    <w:rsid w:val="00965E33"/>
    <w:pPr>
      <w:keepNext/>
      <w:keepLines/>
      <w:spacing w:before="300" w:after="100" w:line="400" w:lineRule="exact"/>
      <w:outlineLvl w:val="0"/>
    </w:pPr>
    <w:rPr>
      <w:rFonts w:ascii="Arial" w:eastAsiaTheme="majorEastAsia" w:hAnsi="Arial" w:cstheme="majorBidi"/>
      <w:b/>
      <w:bCs/>
      <w:color w:val="004786"/>
      <w:sz w:val="32"/>
      <w:szCs w:val="32"/>
      <w:lang w:val="en-US" w:eastAsia="en-US"/>
    </w:rPr>
  </w:style>
  <w:style w:type="paragraph" w:styleId="Heading2">
    <w:name w:val="heading 2"/>
    <w:aliases w:val="Fed L2 Heading"/>
    <w:basedOn w:val="Normal"/>
    <w:next w:val="FedBody1013"/>
    <w:link w:val="Heading2Char"/>
    <w:uiPriority w:val="9"/>
    <w:qFormat/>
    <w:rsid w:val="003E272B"/>
    <w:pPr>
      <w:keepNext/>
      <w:keepLines/>
      <w:spacing w:before="400" w:after="100" w:line="280" w:lineRule="exact"/>
      <w:outlineLvl w:val="1"/>
    </w:pPr>
    <w:rPr>
      <w:rFonts w:ascii="Arial" w:eastAsia="MS Mincho" w:hAnsi="Arial" w:cs="Arial"/>
      <w:b/>
      <w:color w:val="006AAC"/>
      <w:sz w:val="26"/>
      <w:szCs w:val="24"/>
      <w:lang w:val="en-US" w:eastAsia="en-US"/>
    </w:rPr>
  </w:style>
  <w:style w:type="paragraph" w:styleId="Heading3">
    <w:name w:val="heading 3"/>
    <w:aliases w:val="Heading 3 Fed L3 Head"/>
    <w:basedOn w:val="Normal"/>
    <w:next w:val="FedBody1013"/>
    <w:link w:val="Heading3Char"/>
    <w:uiPriority w:val="9"/>
    <w:unhideWhenUsed/>
    <w:qFormat/>
    <w:rsid w:val="000F4430"/>
    <w:pPr>
      <w:keepNext/>
      <w:keepLines/>
      <w:spacing w:before="300" w:after="0" w:line="280" w:lineRule="exact"/>
      <w:outlineLvl w:val="2"/>
    </w:pPr>
    <w:rPr>
      <w:rFonts w:ascii="Arial" w:eastAsiaTheme="majorEastAsia" w:hAnsi="Arial" w:cstheme="majorBidi"/>
      <w:b/>
      <w:b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dBody1013">
    <w:name w:val="Fed Body 10/13"/>
    <w:basedOn w:val="Normal"/>
    <w:qFormat/>
    <w:rsid w:val="00F4639D"/>
    <w:pPr>
      <w:tabs>
        <w:tab w:val="left" w:pos="2835"/>
        <w:tab w:val="left" w:pos="5670"/>
        <w:tab w:val="left" w:pos="8505"/>
        <w:tab w:val="left" w:pos="11340"/>
      </w:tabs>
      <w:spacing w:before="100" w:after="100" w:line="260" w:lineRule="exact"/>
      <w:ind w:right="1134"/>
    </w:pPr>
    <w:rPr>
      <w:rFonts w:ascii="Arial" w:hAnsi="Arial"/>
      <w:sz w:val="20"/>
    </w:rPr>
  </w:style>
  <w:style w:type="character" w:customStyle="1" w:styleId="Heading1Char">
    <w:name w:val="Heading 1 Char"/>
    <w:aliases w:val="Heading 1 Fed L1 Heading Char"/>
    <w:basedOn w:val="DefaultParagraphFont"/>
    <w:link w:val="Heading1"/>
    <w:uiPriority w:val="9"/>
    <w:rsid w:val="00965E33"/>
    <w:rPr>
      <w:rFonts w:ascii="Arial" w:eastAsiaTheme="majorEastAsia" w:hAnsi="Arial" w:cstheme="majorBidi"/>
      <w:b/>
      <w:bCs/>
      <w:color w:val="004786"/>
      <w:sz w:val="32"/>
      <w:szCs w:val="32"/>
    </w:rPr>
  </w:style>
  <w:style w:type="character" w:customStyle="1" w:styleId="Heading2Char">
    <w:name w:val="Heading 2 Char"/>
    <w:aliases w:val="Fed L2 Heading Char"/>
    <w:basedOn w:val="DefaultParagraphFont"/>
    <w:link w:val="Heading2"/>
    <w:uiPriority w:val="9"/>
    <w:rsid w:val="003E272B"/>
    <w:rPr>
      <w:rFonts w:ascii="Arial" w:eastAsia="MS Mincho" w:hAnsi="Arial" w:cs="Arial"/>
      <w:b/>
      <w:color w:val="006AAC"/>
      <w:sz w:val="26"/>
    </w:rPr>
  </w:style>
  <w:style w:type="character" w:customStyle="1" w:styleId="Heading3Char">
    <w:name w:val="Heading 3 Char"/>
    <w:aliases w:val="Heading 3 Fed L3 Head Char"/>
    <w:basedOn w:val="DefaultParagraphFont"/>
    <w:link w:val="Heading3"/>
    <w:uiPriority w:val="9"/>
    <w:rsid w:val="000F4430"/>
    <w:rPr>
      <w:rFonts w:ascii="Arial" w:eastAsiaTheme="majorEastAsia" w:hAnsi="Arial" w:cstheme="majorBidi"/>
      <w:b/>
      <w:bCs/>
      <w:color w:val="808080" w:themeColor="background1" w:themeShade="80"/>
      <w:sz w:val="22"/>
      <w:szCs w:val="22"/>
      <w:lang w:val="en-AU" w:eastAsia="zh-CN"/>
    </w:rPr>
  </w:style>
  <w:style w:type="table" w:styleId="TableGrid">
    <w:name w:val="Table Grid"/>
    <w:aliases w:val="UB Table Grid"/>
    <w:basedOn w:val="TableNormal"/>
    <w:uiPriority w:val="59"/>
    <w:rsid w:val="00FE0BF7"/>
    <w:rPr>
      <w:rFonts w:ascii="Arial" w:hAnsi="Arial"/>
      <w:color w:val="003A6D" w:themeColor="text1"/>
      <w:sz w:val="14"/>
    </w:rPr>
    <w:tblPr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</w:style>
  <w:style w:type="paragraph" w:styleId="Header">
    <w:name w:val="header"/>
    <w:basedOn w:val="Normal"/>
    <w:link w:val="HeaderChar"/>
    <w:uiPriority w:val="99"/>
    <w:unhideWhenUsed/>
    <w:rsid w:val="00887D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D1F"/>
  </w:style>
  <w:style w:type="paragraph" w:styleId="Footer">
    <w:name w:val="footer"/>
    <w:basedOn w:val="Normal"/>
    <w:link w:val="FooterChar"/>
    <w:uiPriority w:val="99"/>
    <w:unhideWhenUsed/>
    <w:rsid w:val="00A27FF7"/>
    <w:pPr>
      <w:tabs>
        <w:tab w:val="center" w:pos="4320"/>
        <w:tab w:val="right" w:pos="8640"/>
      </w:tabs>
    </w:pPr>
    <w:rPr>
      <w:rFonts w:ascii="Arial" w:hAnsi="Arial"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A27FF7"/>
    <w:rPr>
      <w:rFonts w:ascii="Arial" w:eastAsiaTheme="minorEastAsia" w:hAnsi="Arial"/>
      <w:sz w:val="12"/>
      <w:szCs w:val="22"/>
      <w:lang w:val="en-AU" w:eastAsia="zh-CN"/>
    </w:rPr>
  </w:style>
  <w:style w:type="character" w:styleId="PageNumber">
    <w:name w:val="page number"/>
    <w:basedOn w:val="DefaultParagraphFont"/>
    <w:uiPriority w:val="99"/>
    <w:semiHidden/>
    <w:unhideWhenUsed/>
    <w:rsid w:val="00112A93"/>
  </w:style>
  <w:style w:type="character" w:styleId="Hyperlink">
    <w:name w:val="Hyperlink"/>
    <w:aliases w:val="Fed Hyperlink"/>
    <w:basedOn w:val="DefaultParagraphFont"/>
    <w:uiPriority w:val="99"/>
    <w:unhideWhenUsed/>
    <w:rsid w:val="00F4639D"/>
    <w:rPr>
      <w:rFonts w:ascii="Arial" w:hAnsi="Arial"/>
      <w:dstrike w:val="0"/>
      <w:color w:val="auto"/>
      <w:spacing w:val="0"/>
      <w:w w:val="100"/>
      <w:kern w:val="0"/>
      <w:position w:val="0"/>
      <w:sz w:val="20"/>
      <w:u w:val="none"/>
      <w:vertAlign w:val="baseline"/>
    </w:rPr>
  </w:style>
  <w:style w:type="paragraph" w:customStyle="1" w:styleId="FedL1Heading">
    <w:name w:val="Fed L1 Heading"/>
    <w:basedOn w:val="Heading1"/>
    <w:link w:val="FedL1HeadingChar"/>
    <w:qFormat/>
    <w:rsid w:val="0041798A"/>
  </w:style>
  <w:style w:type="character" w:customStyle="1" w:styleId="FedL1HeadingChar">
    <w:name w:val="Fed L1 Heading Char"/>
    <w:basedOn w:val="Heading1Char"/>
    <w:link w:val="FedL1Heading"/>
    <w:rsid w:val="0041798A"/>
    <w:rPr>
      <w:rFonts w:ascii="Arial" w:eastAsiaTheme="majorEastAsia" w:hAnsi="Arial" w:cstheme="majorBidi"/>
      <w:b/>
      <w:bCs/>
      <w:color w:val="004786"/>
      <w:sz w:val="32"/>
      <w:szCs w:val="32"/>
    </w:rPr>
  </w:style>
  <w:style w:type="paragraph" w:customStyle="1" w:styleId="FedL2HeadBW">
    <w:name w:val="Fed L2 Head BW"/>
    <w:basedOn w:val="Heading2"/>
    <w:next w:val="FedBody1013"/>
    <w:link w:val="FedL2HeadBWChar"/>
    <w:qFormat/>
    <w:rsid w:val="0041798A"/>
    <w:rPr>
      <w:color w:val="0076B7"/>
      <w:sz w:val="28"/>
    </w:rPr>
  </w:style>
  <w:style w:type="character" w:customStyle="1" w:styleId="FedL2HeadBWChar">
    <w:name w:val="Fed L2 Head BW Char"/>
    <w:basedOn w:val="Heading2Char"/>
    <w:link w:val="FedL2HeadBW"/>
    <w:rsid w:val="0041798A"/>
    <w:rPr>
      <w:rFonts w:ascii="Arial" w:eastAsia="MS Mincho" w:hAnsi="Arial" w:cs="Arial"/>
      <w:b/>
      <w:color w:val="0076B7"/>
      <w:sz w:val="28"/>
    </w:rPr>
  </w:style>
  <w:style w:type="paragraph" w:customStyle="1" w:styleId="FedL3Head">
    <w:name w:val="Fed L3 Head"/>
    <w:basedOn w:val="Heading3"/>
    <w:next w:val="FedBody1013"/>
    <w:link w:val="FedL3HeadChar"/>
    <w:qFormat/>
    <w:rsid w:val="000F4430"/>
  </w:style>
  <w:style w:type="character" w:customStyle="1" w:styleId="FedL3HeadChar">
    <w:name w:val="Fed L3 Head Char"/>
    <w:basedOn w:val="Heading3Char"/>
    <w:link w:val="FedL3Head"/>
    <w:rsid w:val="000F4430"/>
    <w:rPr>
      <w:rFonts w:ascii="Arial" w:eastAsiaTheme="majorEastAsia" w:hAnsi="Arial" w:cstheme="majorBidi"/>
      <w:b/>
      <w:bCs/>
      <w:color w:val="808080" w:themeColor="background1" w:themeShade="80"/>
      <w:sz w:val="22"/>
      <w:szCs w:val="22"/>
      <w:lang w:val="en-AU" w:eastAsia="zh-CN"/>
    </w:rPr>
  </w:style>
  <w:style w:type="paragraph" w:customStyle="1" w:styleId="FedHeaderTable">
    <w:name w:val="Fed Header Table"/>
    <w:basedOn w:val="FedBody1013"/>
    <w:qFormat/>
    <w:rsid w:val="000F4430"/>
    <w:pPr>
      <w:spacing w:before="60" w:after="60"/>
      <w:ind w:right="0"/>
    </w:pPr>
  </w:style>
  <w:style w:type="paragraph" w:customStyle="1" w:styleId="FedBodyBulletIndent">
    <w:name w:val="Fed Body Bullet  Indent"/>
    <w:basedOn w:val="FedBody1013"/>
    <w:qFormat/>
    <w:rsid w:val="00D01988"/>
    <w:pPr>
      <w:numPr>
        <w:numId w:val="1"/>
      </w:numPr>
    </w:pPr>
  </w:style>
  <w:style w:type="character" w:styleId="FollowedHyperlink">
    <w:name w:val="FollowedHyperlink"/>
    <w:aliases w:val="Fed"/>
    <w:uiPriority w:val="99"/>
    <w:unhideWhenUsed/>
    <w:rsid w:val="00F4639D"/>
    <w:rPr>
      <w:rFonts w:ascii="Arial" w:hAnsi="Arial"/>
      <w:color w:val="A6A6A6" w:themeColor="background1" w:themeShade="A6"/>
      <w:sz w:val="20"/>
    </w:rPr>
  </w:style>
  <w:style w:type="paragraph" w:customStyle="1" w:styleId="FedDocumentHead">
    <w:name w:val="Fed Document Head"/>
    <w:basedOn w:val="Normal"/>
    <w:next w:val="FedL2HeadBW"/>
    <w:qFormat/>
    <w:rsid w:val="00834F87"/>
    <w:pPr>
      <w:keepLines/>
      <w:spacing w:after="0" w:line="480" w:lineRule="exact"/>
      <w:outlineLvl w:val="0"/>
    </w:pPr>
    <w:rPr>
      <w:rFonts w:ascii="Arial" w:hAnsi="Arial"/>
      <w:b/>
      <w:color w:val="004786"/>
      <w:sz w:val="52"/>
    </w:rPr>
  </w:style>
  <w:style w:type="paragraph" w:styleId="BalloonText">
    <w:name w:val="Balloon Text"/>
    <w:basedOn w:val="Normal"/>
    <w:link w:val="BalloonTextChar"/>
    <w:uiPriority w:val="99"/>
    <w:rsid w:val="00037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374E1"/>
    <w:rPr>
      <w:rFonts w:ascii="Tahoma" w:eastAsiaTheme="minorEastAsi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0374E1"/>
    <w:pPr>
      <w:ind w:left="720"/>
      <w:contextualSpacing/>
    </w:pPr>
  </w:style>
  <w:style w:type="table" w:styleId="ColorfulGrid-Accent1">
    <w:name w:val="Colorful Grid Accent 1"/>
    <w:basedOn w:val="TableNormal"/>
    <w:rsid w:val="0010132B"/>
    <w:rPr>
      <w:color w:val="003A6D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4E3" w:themeFill="accent1" w:themeFillTint="33"/>
    </w:tcPr>
    <w:tblStylePr w:type="firstRow">
      <w:rPr>
        <w:b/>
        <w:bCs/>
      </w:rPr>
      <w:tblPr/>
      <w:tcPr>
        <w:shd w:val="clear" w:color="auto" w:fill="C8C9C8" w:themeFill="accent1" w:themeFillTint="66"/>
      </w:tcPr>
    </w:tblStylePr>
    <w:tblStylePr w:type="lastRow">
      <w:rPr>
        <w:b/>
        <w:bCs/>
        <w:color w:val="003A6D" w:themeColor="text1"/>
      </w:rPr>
      <w:tblPr/>
      <w:tcPr>
        <w:shd w:val="clear" w:color="auto" w:fill="C8C9C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9595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95959" w:themeFill="accent1" w:themeFillShade="BF"/>
      </w:tcPr>
    </w:tblStylePr>
    <w:tblStylePr w:type="band1Vert">
      <w:tblPr/>
      <w:tcPr>
        <w:shd w:val="clear" w:color="auto" w:fill="BBBBBB" w:themeFill="accent1" w:themeFillTint="7F"/>
      </w:tcPr>
    </w:tblStylePr>
    <w:tblStylePr w:type="band1Horz">
      <w:tblPr/>
      <w:tcPr>
        <w:shd w:val="clear" w:color="auto" w:fill="BBBBBB" w:themeFill="accent1" w:themeFillTint="7F"/>
      </w:tcPr>
    </w:tblStylePr>
  </w:style>
  <w:style w:type="table" w:styleId="TableGrid8">
    <w:name w:val="Table Grid 8"/>
    <w:basedOn w:val="TableNormal"/>
    <w:rsid w:val="0010132B"/>
    <w:pPr>
      <w:spacing w:after="200" w:line="276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62C80"/>
    <w:pPr>
      <w:pBdr>
        <w:bottom w:val="single" w:sz="8" w:space="4" w:color="77787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3669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62C80"/>
    <w:rPr>
      <w:rFonts w:asciiTheme="majorHAnsi" w:eastAsiaTheme="majorEastAsia" w:hAnsiTheme="majorHAnsi" w:cstheme="majorBidi"/>
      <w:color w:val="003669" w:themeColor="text2" w:themeShade="BF"/>
      <w:spacing w:val="5"/>
      <w:kern w:val="28"/>
      <w:sz w:val="52"/>
      <w:szCs w:val="52"/>
      <w:lang w:val="en-AU"/>
    </w:rPr>
  </w:style>
  <w:style w:type="table" w:styleId="ColorfulList-Accent1">
    <w:name w:val="Colorful List Accent 1"/>
    <w:basedOn w:val="TableNormal"/>
    <w:rsid w:val="00785F0A"/>
    <w:rPr>
      <w:color w:val="003A6D" w:themeColor="text1"/>
    </w:rPr>
    <w:tblPr>
      <w:tblStyleRowBandSize w:val="1"/>
      <w:tblStyleColBandSize w:val="1"/>
    </w:tblPr>
    <w:tcPr>
      <w:shd w:val="clear" w:color="auto" w:fill="F1F1F1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B74" w:themeFill="accent2" w:themeFillShade="CC"/>
      </w:tcPr>
    </w:tblStylePr>
    <w:tblStylePr w:type="lastRow">
      <w:rPr>
        <w:b/>
        <w:bCs/>
        <w:color w:val="006B74" w:themeColor="accent2" w:themeShade="CC"/>
      </w:rPr>
      <w:tblPr/>
      <w:tcPr>
        <w:tcBorders>
          <w:top w:val="single" w:sz="12" w:space="0" w:color="003A6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 w:themeFillTint="3F"/>
      </w:tcPr>
    </w:tblStylePr>
    <w:tblStylePr w:type="band1Horz">
      <w:tblPr/>
      <w:tcPr>
        <w:shd w:val="clear" w:color="auto" w:fill="E3E4E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rsid w:val="007849DC"/>
    <w:pPr>
      <w:spacing w:line="240" w:lineRule="auto"/>
    </w:pPr>
    <w:rPr>
      <w:b/>
      <w:bCs/>
      <w:color w:val="777877" w:themeColor="accent1"/>
      <w:sz w:val="18"/>
      <w:szCs w:val="18"/>
      <w:lang w:val="en-US" w:eastAsia="en-US"/>
    </w:rPr>
  </w:style>
  <w:style w:type="paragraph" w:customStyle="1" w:styleId="Normal-no-spacing">
    <w:name w:val="Normal-no-spacing"/>
    <w:basedOn w:val="Normal"/>
    <w:link w:val="Normal-no-spacingChar"/>
    <w:qFormat/>
    <w:rsid w:val="000012F0"/>
    <w:pPr>
      <w:keepNext/>
      <w:keepLines/>
      <w:suppressAutoHyphens/>
      <w:autoSpaceDN w:val="0"/>
      <w:spacing w:after="0" w:line="240" w:lineRule="auto"/>
      <w:textAlignment w:val="baseline"/>
    </w:pPr>
    <w:rPr>
      <w:rFonts w:ascii="Courier New" w:eastAsia="Times New Roman" w:hAnsi="Courier New" w:cs="Courier New"/>
      <w:b/>
      <w:bCs/>
      <w:sz w:val="24"/>
      <w:szCs w:val="32"/>
      <w:lang w:val="en-US" w:eastAsia="en-US"/>
    </w:rPr>
  </w:style>
  <w:style w:type="character" w:customStyle="1" w:styleId="Normal-no-spacingChar">
    <w:name w:val="Normal-no-spacing Char"/>
    <w:basedOn w:val="DefaultParagraphFont"/>
    <w:link w:val="Normal-no-spacing"/>
    <w:rsid w:val="000012F0"/>
    <w:rPr>
      <w:rFonts w:ascii="Courier New" w:eastAsia="Times New Roman" w:hAnsi="Courier New" w:cs="Courier New"/>
      <w:b/>
      <w:bCs/>
      <w:szCs w:val="32"/>
    </w:rPr>
  </w:style>
  <w:style w:type="character" w:customStyle="1" w:styleId="Mention1">
    <w:name w:val="Mention1"/>
    <w:basedOn w:val="DefaultParagraphFont"/>
    <w:uiPriority w:val="99"/>
    <w:semiHidden/>
    <w:unhideWhenUsed/>
    <w:rsid w:val="0049620E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5834"/>
    <w:rPr>
      <w:color w:val="808080"/>
      <w:shd w:val="clear" w:color="auto" w:fill="E6E6E6"/>
    </w:rPr>
  </w:style>
  <w:style w:type="table" w:styleId="TableWeb3">
    <w:name w:val="Table Web 3"/>
    <w:basedOn w:val="TableNormal"/>
    <w:rsid w:val="00A85B2D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A85B2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sley\Desktop\Work\Courses\ITECH3229%20-%20MDP%20%5b2014%5d\Labs\Week%2002%20-%20Views%20and%20Layouts\FedU_A4P_BlankB_COL.dotx" TargetMode="External"/></Relationships>
</file>

<file path=word/theme/theme1.xml><?xml version="1.0" encoding="utf-8"?>
<a:theme xmlns:a="http://schemas.openxmlformats.org/drawingml/2006/main" name="FedUni">
  <a:themeElements>
    <a:clrScheme name=" Federation University Theme">
      <a:dk1>
        <a:srgbClr val="003A6D"/>
      </a:dk1>
      <a:lt1>
        <a:sysClr val="window" lastClr="FFFFFF"/>
      </a:lt1>
      <a:dk2>
        <a:srgbClr val="004A8D"/>
      </a:dk2>
      <a:lt2>
        <a:srgbClr val="F0E9E4"/>
      </a:lt2>
      <a:accent1>
        <a:srgbClr val="777877"/>
      </a:accent1>
      <a:accent2>
        <a:srgbClr val="008791"/>
      </a:accent2>
      <a:accent3>
        <a:srgbClr val="66B042"/>
      </a:accent3>
      <a:accent4>
        <a:srgbClr val="421455"/>
      </a:accent4>
      <a:accent5>
        <a:srgbClr val="C0004D"/>
      </a:accent5>
      <a:accent6>
        <a:srgbClr val="EEA420"/>
      </a:accent6>
      <a:hlink>
        <a:srgbClr val="777877"/>
      </a:hlink>
      <a:folHlink>
        <a:srgbClr val="A5A6A5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46F29-FDCD-4BDE-B090-935C4978A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FedU_A4P_BlankB_COL</Template>
  <TotalTime>917</TotalTime>
  <Pages>6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Celtink Creative</Company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University of Ballarat</dc:creator>
  <cp:lastModifiedBy>DIVYAM SHAW</cp:lastModifiedBy>
  <cp:revision>282</cp:revision>
  <cp:lastPrinted>2017-05-01T04:28:00Z</cp:lastPrinted>
  <dcterms:created xsi:type="dcterms:W3CDTF">2018-04-26T04:22:00Z</dcterms:created>
  <dcterms:modified xsi:type="dcterms:W3CDTF">2018-06-17T15:56:00Z</dcterms:modified>
</cp:coreProperties>
</file>